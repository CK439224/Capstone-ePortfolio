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A2ABB6" w14:textId="69100514" w:rsidR="00E41BD8" w:rsidRDefault="00653D44" w:rsidP="00653D44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3D44">
        <w:rPr>
          <w:rFonts w:ascii="Times New Roman" w:hAnsi="Times New Roman" w:cs="Times New Roman"/>
          <w:b/>
          <w:bCs/>
          <w:sz w:val="24"/>
          <w:szCs w:val="24"/>
        </w:rPr>
        <w:t>4-2 Milestone Three: Enhancement Two: Algorithms and Data Structure</w:t>
      </w:r>
    </w:p>
    <w:p w14:paraId="6D609986" w14:textId="1141977E" w:rsidR="005D6365" w:rsidRDefault="005D6365" w:rsidP="00DF1FA2">
      <w:pPr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7B8A94F1" w14:textId="5833F18F" w:rsidR="00504C67" w:rsidRDefault="00504C67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Christopher King</w:t>
      </w:r>
    </w:p>
    <w:p w14:paraId="2DEE93EE" w14:textId="0CE5A24D" w:rsidR="005D6365" w:rsidRDefault="005D6365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Southern New Hampshire University</w:t>
      </w:r>
    </w:p>
    <w:p w14:paraId="34ADDAD1" w14:textId="1506F5DF" w:rsidR="005D6365" w:rsidRDefault="00FA48AD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CS-499 Computer Science Capstone 2024</w:t>
      </w:r>
    </w:p>
    <w:p w14:paraId="0CB0571A" w14:textId="6B2E6B92" w:rsidR="005D6365" w:rsidRDefault="00E07A94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Professor Conlan</w:t>
      </w:r>
    </w:p>
    <w:p w14:paraId="26C64F31" w14:textId="2347028E" w:rsidR="003A6972" w:rsidRDefault="000B2E9B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November </w:t>
      </w:r>
      <w:r w:rsidR="00653D44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>, 2024</w:t>
      </w:r>
    </w:p>
    <w:p w14:paraId="5DB5416D" w14:textId="0D9BE218" w:rsidR="00E41BD8" w:rsidRDefault="00E41B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46C1B6" w14:textId="77777777" w:rsidR="00653D44" w:rsidRPr="00653D44" w:rsidRDefault="00653D44" w:rsidP="00653D4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3D44">
        <w:rPr>
          <w:rFonts w:ascii="Times New Roman" w:hAnsi="Times New Roman" w:cs="Times New Roman"/>
          <w:b/>
          <w:bCs/>
          <w:sz w:val="24"/>
          <w:szCs w:val="24"/>
        </w:rPr>
        <w:lastRenderedPageBreak/>
        <w:t>4-2 Milestone Three: Enhancement Two: Algorithms and Data Structure</w:t>
      </w:r>
    </w:p>
    <w:p w14:paraId="0CAFDF0E" w14:textId="5AFB32E9" w:rsidR="0043107A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Briefly describe the artifact. What is it? When was it created?</w:t>
      </w:r>
    </w:p>
    <w:p w14:paraId="430F2438" w14:textId="227E73C1" w:rsidR="0043107A" w:rsidRPr="00750527" w:rsidRDefault="00750527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50527">
        <w:rPr>
          <w:rFonts w:ascii="Times New Roman" w:hAnsi="Times New Roman" w:cs="Times New Roman"/>
          <w:sz w:val="24"/>
          <w:szCs w:val="24"/>
        </w:rPr>
        <w:t>The Rescue Animal app started as a Java-based project focused on managing rescue animals, including dogs and monkeys. It featured a Driver.java program to interact with the data via basic console inputs. The artifact has been transformed into a full-stack application using Node.js, Express, MongoDB, and Angular, enhancing its scalability and functionality. The original project was created during the IT-145 course, and the enhanced version was developed as part of the CS-499 capstone project.</w:t>
      </w:r>
    </w:p>
    <w:p w14:paraId="61DB2CEC" w14:textId="77777777" w:rsidR="003D7F3F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 xml:space="preserve">Justify the inclusion of the artifact in your </w:t>
      </w:r>
      <w:proofErr w:type="spellStart"/>
      <w:r w:rsidRPr="0043107A">
        <w:rPr>
          <w:rFonts w:ascii="Times New Roman" w:hAnsi="Times New Roman" w:cs="Times New Roman"/>
          <w:b/>
          <w:bCs/>
          <w:sz w:val="24"/>
          <w:szCs w:val="24"/>
        </w:rPr>
        <w:t>ePortfolio</w:t>
      </w:r>
      <w:proofErr w:type="spellEnd"/>
      <w:r w:rsidRPr="0043107A">
        <w:rPr>
          <w:rFonts w:ascii="Times New Roman" w:hAnsi="Times New Roman" w:cs="Times New Roman"/>
          <w:b/>
          <w:bCs/>
          <w:sz w:val="24"/>
          <w:szCs w:val="24"/>
        </w:rPr>
        <w:t>. Why did you select this item? What specific components of the artifact showcase your skills and abilities in software development? How was the artifact improved?</w:t>
      </w:r>
    </w:p>
    <w:p w14:paraId="198879B8" w14:textId="30F7D5A4" w:rsidR="001D4C29" w:rsidRPr="00B3312E" w:rsidRDefault="00641BF9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Rescue Animal app showcases</w:t>
      </w:r>
      <w:r w:rsidR="00D06A9B">
        <w:rPr>
          <w:rFonts w:ascii="Times New Roman" w:hAnsi="Times New Roman" w:cs="Times New Roman"/>
          <w:sz w:val="24"/>
          <w:szCs w:val="24"/>
        </w:rPr>
        <w:t xml:space="preserve"> my ability to design, develop, and enhance a complete software solution. It highlights skills in transitioning from standalone java application to a </w:t>
      </w:r>
      <w:proofErr w:type="gramStart"/>
      <w:r w:rsidR="00D06A9B">
        <w:rPr>
          <w:rFonts w:ascii="Times New Roman" w:hAnsi="Times New Roman" w:cs="Times New Roman"/>
          <w:sz w:val="24"/>
          <w:szCs w:val="24"/>
        </w:rPr>
        <w:t>full-stack</w:t>
      </w:r>
      <w:proofErr w:type="gramEnd"/>
      <w:r w:rsidR="00D06A9B">
        <w:rPr>
          <w:rFonts w:ascii="Times New Roman" w:hAnsi="Times New Roman" w:cs="Times New Roman"/>
          <w:sz w:val="24"/>
          <w:szCs w:val="24"/>
        </w:rPr>
        <w:t xml:space="preserve"> project</w:t>
      </w:r>
      <w:r w:rsidR="00E04911">
        <w:rPr>
          <w:rFonts w:ascii="Times New Roman" w:hAnsi="Times New Roman" w:cs="Times New Roman"/>
          <w:sz w:val="24"/>
          <w:szCs w:val="24"/>
        </w:rPr>
        <w:t xml:space="preserve">, and implementing modular design and database integration. </w:t>
      </w:r>
    </w:p>
    <w:p w14:paraId="3CB2839D" w14:textId="6017C16B" w:rsidR="00B3312E" w:rsidRPr="003C11E0" w:rsidRDefault="00F942F6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Original Code Example: demonstrates fundamental programing skills including object instant</w:t>
      </w:r>
      <w:r w:rsidR="003C11E0">
        <w:rPr>
          <w:rFonts w:ascii="Times New Roman" w:hAnsi="Times New Roman" w:cs="Times New Roman"/>
          <w:sz w:val="24"/>
          <w:szCs w:val="24"/>
        </w:rPr>
        <w:t>iation and array list management</w:t>
      </w:r>
    </w:p>
    <w:p w14:paraId="3BAE7FC3" w14:textId="2DFFD722" w:rsidR="003C11E0" w:rsidRDefault="003C11E0" w:rsidP="00125F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ED0DF1" wp14:editId="7B1550E7">
            <wp:extent cx="5943600" cy="963930"/>
            <wp:effectExtent l="0" t="0" r="0" b="7620"/>
            <wp:docPr id="97616410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10" name="Picture 2" descr="A close-up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16A3" w14:textId="61266829" w:rsidR="003C11E0" w:rsidRDefault="008B71F0" w:rsidP="003C11E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B71F0">
        <w:rPr>
          <w:rFonts w:ascii="Times New Roman" w:hAnsi="Times New Roman" w:cs="Times New Roman"/>
          <w:sz w:val="24"/>
          <w:szCs w:val="24"/>
        </w:rPr>
        <w:lastRenderedPageBreak/>
        <w:t>Enhanced Code Example:</w:t>
      </w:r>
      <w:r>
        <w:rPr>
          <w:rFonts w:ascii="Times New Roman" w:hAnsi="Times New Roman" w:cs="Times New Roman"/>
          <w:sz w:val="24"/>
          <w:szCs w:val="24"/>
        </w:rPr>
        <w:t xml:space="preserve"> This schema ill</w:t>
      </w:r>
      <w:r w:rsidR="00125F53">
        <w:rPr>
          <w:rFonts w:ascii="Times New Roman" w:hAnsi="Times New Roman" w:cs="Times New Roman"/>
          <w:sz w:val="24"/>
          <w:szCs w:val="24"/>
        </w:rPr>
        <w:t>ustrates my ability to define and implement database models using MongoDB</w:t>
      </w:r>
    </w:p>
    <w:p w14:paraId="7DEF1DBD" w14:textId="79B79AEB" w:rsidR="00125F53" w:rsidRDefault="00125F53" w:rsidP="00125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F2D8C" wp14:editId="23F04FCA">
            <wp:extent cx="3991532" cy="2581635"/>
            <wp:effectExtent l="0" t="0" r="9525" b="9525"/>
            <wp:docPr id="1855420754" name="Picture 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20754" name="Picture 3" descr="A computer screen shot of a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8528" w14:textId="067E3055" w:rsidR="00125F53" w:rsidRPr="00125F53" w:rsidRDefault="00D97BB0" w:rsidP="00125F5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artifact was enhanced by replacing Java data structures with NoSQL database for better scalability, adding RESTful APIs for seamless data integration, and incorporating modern design principles in the front-end and back-end.</w:t>
      </w:r>
    </w:p>
    <w:p w14:paraId="30574AE1" w14:textId="77777777" w:rsidR="003D7F3F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Did you meet the course outcomes you planned to meet with this enhancement in Module One? Do you have any updates to your outcome-coverage plans?</w:t>
      </w:r>
    </w:p>
    <w:p w14:paraId="07472E37" w14:textId="2E5422EB" w:rsidR="001D4C29" w:rsidRPr="0043107A" w:rsidRDefault="00BB3B2E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Yes, </w:t>
      </w:r>
      <w:r w:rsidR="00B4204C">
        <w:rPr>
          <w:rFonts w:ascii="Times New Roman" w:hAnsi="Times New Roman" w:cs="Times New Roman"/>
          <w:sz w:val="24"/>
          <w:szCs w:val="24"/>
        </w:rPr>
        <w:t>the enhancements aligned with several course outcomes such as transitioning to a modular full-stack architecture</w:t>
      </w:r>
      <w:r w:rsidR="00EA4D99">
        <w:rPr>
          <w:rFonts w:ascii="Times New Roman" w:hAnsi="Times New Roman" w:cs="Times New Roman"/>
          <w:sz w:val="24"/>
          <w:szCs w:val="24"/>
        </w:rPr>
        <w:t xml:space="preserve"> (Designing and evaluating computing solutions), and the integration of MongoDB and RESTful APIs demonstrates the use of industry-specific tools (Using innovative techniques). </w:t>
      </w:r>
      <w:r w:rsidR="005C1C34">
        <w:rPr>
          <w:rFonts w:ascii="Times New Roman" w:hAnsi="Times New Roman" w:cs="Times New Roman"/>
          <w:sz w:val="24"/>
          <w:szCs w:val="24"/>
        </w:rPr>
        <w:t xml:space="preserve">For this milestone I updated </w:t>
      </w:r>
      <w:r w:rsidR="000F3C86">
        <w:rPr>
          <w:rFonts w:ascii="Times New Roman" w:hAnsi="Times New Roman" w:cs="Times New Roman"/>
          <w:sz w:val="24"/>
          <w:szCs w:val="24"/>
        </w:rPr>
        <w:t xml:space="preserve">the home screen to include “Login” and “Register” buttons </w:t>
      </w:r>
      <w:proofErr w:type="gramStart"/>
      <w:r w:rsidR="000F3C86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="000F3C86">
        <w:rPr>
          <w:rFonts w:ascii="Times New Roman" w:hAnsi="Times New Roman" w:cs="Times New Roman"/>
          <w:sz w:val="24"/>
          <w:szCs w:val="24"/>
        </w:rPr>
        <w:t xml:space="preserve"> made it so that the “Add </w:t>
      </w:r>
      <w:r w:rsidR="00FA0241">
        <w:rPr>
          <w:rFonts w:ascii="Times New Roman" w:hAnsi="Times New Roman" w:cs="Times New Roman"/>
          <w:sz w:val="24"/>
          <w:szCs w:val="24"/>
        </w:rPr>
        <w:t xml:space="preserve">New Animal” and “Edit” buttons are not accessible unless the user is logged in. </w:t>
      </w:r>
      <w:r w:rsidR="00FF27FF">
        <w:rPr>
          <w:rFonts w:ascii="Times New Roman" w:hAnsi="Times New Roman" w:cs="Times New Roman"/>
          <w:sz w:val="24"/>
          <w:szCs w:val="24"/>
        </w:rPr>
        <w:t xml:space="preserve">I also enhanced the Add New Animal form to contain drop downs for </w:t>
      </w:r>
      <w:r w:rsidR="00E54728">
        <w:rPr>
          <w:rFonts w:ascii="Times New Roman" w:hAnsi="Times New Roman" w:cs="Times New Roman"/>
          <w:sz w:val="24"/>
          <w:szCs w:val="24"/>
        </w:rPr>
        <w:t xml:space="preserve">type, gender, training status, and species </w:t>
      </w:r>
      <w:proofErr w:type="gramStart"/>
      <w:r w:rsidR="00E54728"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 w:rsidR="00E54728">
        <w:rPr>
          <w:rFonts w:ascii="Times New Roman" w:hAnsi="Times New Roman" w:cs="Times New Roman"/>
          <w:sz w:val="24"/>
          <w:szCs w:val="24"/>
        </w:rPr>
        <w:t xml:space="preserve"> restrict the possible </w:t>
      </w:r>
      <w:r w:rsidR="007B0395">
        <w:rPr>
          <w:rFonts w:ascii="Times New Roman" w:hAnsi="Times New Roman" w:cs="Times New Roman"/>
          <w:sz w:val="24"/>
          <w:szCs w:val="24"/>
        </w:rPr>
        <w:lastRenderedPageBreak/>
        <w:t xml:space="preserve">entries. The form is also </w:t>
      </w:r>
      <w:proofErr w:type="gramStart"/>
      <w:r w:rsidR="007B0395">
        <w:rPr>
          <w:rFonts w:ascii="Times New Roman" w:hAnsi="Times New Roman" w:cs="Times New Roman"/>
          <w:sz w:val="24"/>
          <w:szCs w:val="24"/>
        </w:rPr>
        <w:t>reactive</w:t>
      </w:r>
      <w:proofErr w:type="gramEnd"/>
      <w:r w:rsidR="007B0395">
        <w:rPr>
          <w:rFonts w:ascii="Times New Roman" w:hAnsi="Times New Roman" w:cs="Times New Roman"/>
          <w:sz w:val="24"/>
          <w:szCs w:val="24"/>
        </w:rPr>
        <w:t xml:space="preserve"> and additional fields are provided when monkey is selected. </w:t>
      </w:r>
      <w:r w:rsidR="007A3D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F15E53" w14:textId="1BFDE5DF" w:rsidR="001D4C29" w:rsidRDefault="003D7F3F" w:rsidP="005665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Reflect on the process of enhancing and modifying the artifact. What did you learn as you were creating it and improving it? What challenges did you face?</w:t>
      </w:r>
    </w:p>
    <w:p w14:paraId="1ACF7F4F" w14:textId="04D62016" w:rsidR="00566504" w:rsidRPr="004A17D1" w:rsidRDefault="004A17D1" w:rsidP="0056650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A17D1">
        <w:rPr>
          <w:rFonts w:ascii="Times New Roman" w:hAnsi="Times New Roman" w:cs="Times New Roman"/>
          <w:i/>
          <w:iCs/>
          <w:sz w:val="24"/>
          <w:szCs w:val="24"/>
          <w:u w:val="single"/>
        </w:rPr>
        <w:t>MOD 3 Entry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566504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="00566504">
        <w:rPr>
          <w:rFonts w:ascii="Times New Roman" w:hAnsi="Times New Roman" w:cs="Times New Roman"/>
          <w:sz w:val="24"/>
          <w:szCs w:val="24"/>
        </w:rPr>
        <w:t xml:space="preserve"> I was </w:t>
      </w:r>
      <w:r w:rsidR="0004139D">
        <w:rPr>
          <w:rFonts w:ascii="Times New Roman" w:hAnsi="Times New Roman" w:cs="Times New Roman"/>
          <w:sz w:val="24"/>
          <w:szCs w:val="24"/>
        </w:rPr>
        <w:t xml:space="preserve">enhancing and modifying the artifact, I realized that organization and a roadmap </w:t>
      </w:r>
      <w:r w:rsidR="00AA1643">
        <w:rPr>
          <w:rFonts w:ascii="Times New Roman" w:hAnsi="Times New Roman" w:cs="Times New Roman"/>
          <w:sz w:val="24"/>
          <w:szCs w:val="24"/>
        </w:rPr>
        <w:t xml:space="preserve">of how the artifact would be enhanced is essential. In the beginning, I was updating </w:t>
      </w:r>
      <w:r w:rsidR="001E4B08">
        <w:rPr>
          <w:rFonts w:ascii="Times New Roman" w:hAnsi="Times New Roman" w:cs="Times New Roman"/>
          <w:sz w:val="24"/>
          <w:szCs w:val="24"/>
        </w:rPr>
        <w:t xml:space="preserve">all sections at once and not focusing on a specific aspect of the application. This </w:t>
      </w:r>
      <w:proofErr w:type="gramStart"/>
      <w:r w:rsidR="001E4B08">
        <w:rPr>
          <w:rFonts w:ascii="Times New Roman" w:hAnsi="Times New Roman" w:cs="Times New Roman"/>
          <w:sz w:val="24"/>
          <w:szCs w:val="24"/>
        </w:rPr>
        <w:t>lead</w:t>
      </w:r>
      <w:proofErr w:type="gramEnd"/>
      <w:r w:rsidR="001E4B08">
        <w:rPr>
          <w:rFonts w:ascii="Times New Roman" w:hAnsi="Times New Roman" w:cs="Times New Roman"/>
          <w:sz w:val="24"/>
          <w:szCs w:val="24"/>
        </w:rPr>
        <w:t xml:space="preserve"> to some confusion on my part and I had to go back and re-</w:t>
      </w:r>
      <w:r w:rsidR="004F7288">
        <w:rPr>
          <w:rFonts w:ascii="Times New Roman" w:hAnsi="Times New Roman" w:cs="Times New Roman"/>
          <w:sz w:val="24"/>
          <w:szCs w:val="24"/>
        </w:rPr>
        <w:t>organize</w:t>
      </w:r>
      <w:r w:rsidR="001E4B08">
        <w:rPr>
          <w:rFonts w:ascii="Times New Roman" w:hAnsi="Times New Roman" w:cs="Times New Roman"/>
          <w:sz w:val="24"/>
          <w:szCs w:val="24"/>
        </w:rPr>
        <w:t xml:space="preserve"> the </w:t>
      </w:r>
      <w:r w:rsidR="004F7288">
        <w:rPr>
          <w:rFonts w:ascii="Times New Roman" w:hAnsi="Times New Roman" w:cs="Times New Roman"/>
          <w:sz w:val="24"/>
          <w:szCs w:val="24"/>
        </w:rPr>
        <w:t>components in a more efficient way. I also did not comment as I was working</w:t>
      </w:r>
      <w:r w:rsidR="00D338F3">
        <w:rPr>
          <w:rFonts w:ascii="Times New Roman" w:hAnsi="Times New Roman" w:cs="Times New Roman"/>
          <w:sz w:val="24"/>
          <w:szCs w:val="24"/>
        </w:rPr>
        <w:t xml:space="preserve">, so I had to go back and input all/most of my comments. I plan to complete this as I move forward </w:t>
      </w:r>
      <w:r w:rsidR="00693129">
        <w:rPr>
          <w:rFonts w:ascii="Times New Roman" w:hAnsi="Times New Roman" w:cs="Times New Roman"/>
          <w:sz w:val="24"/>
          <w:szCs w:val="24"/>
        </w:rPr>
        <w:t xml:space="preserve">so there is less confusion and so I do not have to go back and complete it. </w:t>
      </w:r>
    </w:p>
    <w:p w14:paraId="0F87E74A" w14:textId="394ACB82" w:rsidR="004A17D1" w:rsidRPr="00EB2BBA" w:rsidRDefault="004A17D1" w:rsidP="0056650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MOD 4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Entery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For this mod I made sure I had a plan as to what I wanted to enhance and focused on </w:t>
      </w:r>
      <w:r w:rsidR="00FB1B28">
        <w:rPr>
          <w:rFonts w:ascii="Times New Roman" w:hAnsi="Times New Roman" w:cs="Times New Roman"/>
          <w:sz w:val="24"/>
          <w:szCs w:val="24"/>
        </w:rPr>
        <w:t xml:space="preserve">each aspect individually. I started with the login and register buttons, once I had them </w:t>
      </w:r>
      <w:proofErr w:type="gramStart"/>
      <w:r w:rsidR="00FB1B28">
        <w:rPr>
          <w:rFonts w:ascii="Times New Roman" w:hAnsi="Times New Roman" w:cs="Times New Roman"/>
          <w:sz w:val="24"/>
          <w:szCs w:val="24"/>
        </w:rPr>
        <w:t>working</w:t>
      </w:r>
      <w:proofErr w:type="gramEnd"/>
      <w:r w:rsidR="00FB1B28">
        <w:rPr>
          <w:rFonts w:ascii="Times New Roman" w:hAnsi="Times New Roman" w:cs="Times New Roman"/>
          <w:sz w:val="24"/>
          <w:szCs w:val="24"/>
        </w:rPr>
        <w:t xml:space="preserve"> I proceeded to work on restricting items if the user was not logged in</w:t>
      </w:r>
      <w:r w:rsidR="008D427F">
        <w:rPr>
          <w:rFonts w:ascii="Times New Roman" w:hAnsi="Times New Roman" w:cs="Times New Roman"/>
          <w:sz w:val="24"/>
          <w:szCs w:val="24"/>
        </w:rPr>
        <w:t xml:space="preserve">. Then I worked on enhancing the intake form to ensure certain items </w:t>
      </w:r>
      <w:r w:rsidR="00DA6C44">
        <w:rPr>
          <w:rFonts w:ascii="Times New Roman" w:hAnsi="Times New Roman" w:cs="Times New Roman"/>
          <w:sz w:val="24"/>
          <w:szCs w:val="24"/>
        </w:rPr>
        <w:t xml:space="preserve">had to be selected to ensure consistency between entries. </w:t>
      </w:r>
      <w:r w:rsidR="00216751">
        <w:rPr>
          <w:rFonts w:ascii="Times New Roman" w:hAnsi="Times New Roman" w:cs="Times New Roman"/>
          <w:sz w:val="24"/>
          <w:szCs w:val="24"/>
        </w:rPr>
        <w:t xml:space="preserve">I had some setbacks when trying to get the login and register forms to center on the page, in the end I did further research on how I could implement styles and finally figured it out. </w:t>
      </w:r>
    </w:p>
    <w:p w14:paraId="0774FC19" w14:textId="2DF7EE26" w:rsidR="005934FA" w:rsidRDefault="005934F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1B7801F2" w14:textId="77777777" w:rsidR="005934FA" w:rsidRDefault="005934F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B359C4" w14:textId="37565E86" w:rsidR="00EB2BBA" w:rsidRDefault="00EB2BB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Screenshots:</w:t>
      </w:r>
    </w:p>
    <w:p w14:paraId="11516D26" w14:textId="51E92AA2" w:rsidR="00216751" w:rsidRDefault="00CC13D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Original Home Screen</w:t>
      </w:r>
    </w:p>
    <w:p w14:paraId="467D5AB2" w14:textId="5E43954C" w:rsidR="00CC13DA" w:rsidRDefault="00CC13D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1C35A67" wp14:editId="4B2A70B2">
            <wp:extent cx="5277678" cy="2345635"/>
            <wp:effectExtent l="0" t="0" r="0" b="0"/>
            <wp:docPr id="1651513734" name="Picture 1" descr="A blue sky with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3734" name="Picture 1" descr="A blue sky with cloud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02" cy="23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8ABA" w14:textId="22F832BA" w:rsidR="00CC13DA" w:rsidRDefault="00CC13D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Home Screen</w:t>
      </w:r>
      <w:r w:rsidR="00AA3B0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(Not Logged In)</w:t>
      </w:r>
    </w:p>
    <w:p w14:paraId="7E30B4FD" w14:textId="5D0AD73C" w:rsidR="00AA3B05" w:rsidRDefault="00AA3B05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3F0048C" wp14:editId="1697D0AC">
            <wp:extent cx="5943600" cy="1965325"/>
            <wp:effectExtent l="0" t="0" r="0" b="0"/>
            <wp:docPr id="665815464" name="Picture 2" descr="A collage of do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15464" name="Picture 2" descr="A collage of dog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FFD" w14:textId="44FE6CA2" w:rsidR="005934FA" w:rsidRDefault="005934F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F9A66E1" w14:textId="77777777" w:rsidR="005934FA" w:rsidRDefault="005934F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57D883" w14:textId="65EF6818" w:rsidR="00AA3B05" w:rsidRDefault="00AA3B05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Home Screen (Logged In)</w:t>
      </w:r>
    </w:p>
    <w:p w14:paraId="519E95CA" w14:textId="380837E9" w:rsidR="00AA3B05" w:rsidRDefault="00AA3B05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E55B3CC" wp14:editId="34EA2B9C">
            <wp:extent cx="5943600" cy="1803400"/>
            <wp:effectExtent l="0" t="0" r="0" b="6350"/>
            <wp:docPr id="1637560049" name="Picture 3" descr="A screenshot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60049" name="Picture 3" descr="A screenshot of a do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DA22" w14:textId="3F53432D" w:rsidR="00AA3B05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Original Animal List</w:t>
      </w:r>
    </w:p>
    <w:p w14:paraId="07315AC5" w14:textId="783DDFFA" w:rsidR="00D2333C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8C66F61" wp14:editId="7448A760">
            <wp:extent cx="5943887" cy="1496363"/>
            <wp:effectExtent l="0" t="0" r="0" b="8890"/>
            <wp:docPr id="1306346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602" name="Picture 4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87" cy="14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4221" w14:textId="0F0EAE61" w:rsidR="005934FA" w:rsidRDefault="005934F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4144702B" w14:textId="77777777" w:rsidR="005934FA" w:rsidRDefault="005934F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EBCAF8" w14:textId="1169B263" w:rsidR="00D2333C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Animal List (Not Logged In)</w:t>
      </w:r>
    </w:p>
    <w:p w14:paraId="20D75CE9" w14:textId="7D9DA1D6" w:rsidR="00D2333C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35697A4" wp14:editId="54D069A1">
            <wp:extent cx="5943600" cy="2463165"/>
            <wp:effectExtent l="0" t="0" r="0" b="0"/>
            <wp:docPr id="10364129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12938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AE40" w14:textId="6F6AB55E" w:rsidR="00D2333C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Animal List (Logged In)</w:t>
      </w:r>
    </w:p>
    <w:p w14:paraId="449BE084" w14:textId="61F08BEF" w:rsidR="00D2333C" w:rsidRDefault="00D2333C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4352803" wp14:editId="6A01741D">
            <wp:extent cx="5943600" cy="2199005"/>
            <wp:effectExtent l="0" t="0" r="0" b="0"/>
            <wp:docPr id="57564631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46318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A947" w14:textId="46D4CA5B" w:rsidR="005934FA" w:rsidRDefault="005934F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63DC6C" w14:textId="77777777" w:rsidR="005934FA" w:rsidRDefault="005934F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8C288A8" w14:textId="798FEC8C" w:rsidR="00D2333C" w:rsidRDefault="00E972AB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Original Intake Form</w:t>
      </w:r>
    </w:p>
    <w:p w14:paraId="18F2630C" w14:textId="7BD18B80" w:rsidR="00E972AB" w:rsidRDefault="00E972AB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0E1956D" wp14:editId="7FA64FAF">
            <wp:extent cx="3009352" cy="3537236"/>
            <wp:effectExtent l="0" t="0" r="635" b="6350"/>
            <wp:docPr id="214028017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80172" name="Picture 7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352" cy="3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921" w14:textId="682F0355" w:rsidR="00E972AB" w:rsidRDefault="00E972AB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Intake Form</w:t>
      </w:r>
    </w:p>
    <w:p w14:paraId="7FE9513A" w14:textId="47000367" w:rsidR="00E972AB" w:rsidRDefault="00E972AB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68F5FBB" wp14:editId="4898FCDD">
            <wp:extent cx="5943600" cy="2830195"/>
            <wp:effectExtent l="0" t="0" r="0" b="8255"/>
            <wp:docPr id="9588154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5420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ED92" w14:textId="0EAD9C4B" w:rsidR="00E972AB" w:rsidRDefault="00135849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New Login Screen</w:t>
      </w:r>
    </w:p>
    <w:p w14:paraId="159D4667" w14:textId="6FEB3AE1" w:rsidR="00135849" w:rsidRDefault="00135849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E3EBC74" wp14:editId="2D945A33">
            <wp:extent cx="5943600" cy="2171065"/>
            <wp:effectExtent l="0" t="0" r="0" b="635"/>
            <wp:docPr id="1988961337" name="Picture 9" descr="A login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61337" name="Picture 9" descr="A login screen sho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2794" w14:textId="21A4AF7A" w:rsidR="00135849" w:rsidRDefault="00135849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New Register Form</w:t>
      </w:r>
    </w:p>
    <w:p w14:paraId="2461DDE8" w14:textId="3C847377" w:rsidR="00135849" w:rsidRDefault="00135849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04E7B17" wp14:editId="66E9ACBA">
            <wp:extent cx="5943600" cy="2040890"/>
            <wp:effectExtent l="0" t="0" r="0" b="0"/>
            <wp:docPr id="873720951" name="Picture 1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0951" name="Picture 10" descr="A screenshot of a login for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5849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5C0484" w14:textId="77777777" w:rsidR="00AF3650" w:rsidRDefault="00AF3650" w:rsidP="007736E0">
      <w:pPr>
        <w:spacing w:after="0" w:line="240" w:lineRule="auto"/>
      </w:pPr>
      <w:r>
        <w:separator/>
      </w:r>
    </w:p>
  </w:endnote>
  <w:endnote w:type="continuationSeparator" w:id="0">
    <w:p w14:paraId="063B1A99" w14:textId="77777777" w:rsidR="00AF3650" w:rsidRDefault="00AF3650" w:rsidP="00773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5DEC43" w14:textId="77777777" w:rsidR="00AF3650" w:rsidRDefault="00AF3650" w:rsidP="007736E0">
      <w:pPr>
        <w:spacing w:after="0" w:line="240" w:lineRule="auto"/>
      </w:pPr>
      <w:r>
        <w:separator/>
      </w:r>
    </w:p>
  </w:footnote>
  <w:footnote w:type="continuationSeparator" w:id="0">
    <w:p w14:paraId="28F9740A" w14:textId="77777777" w:rsidR="00AF3650" w:rsidRDefault="00AF3650" w:rsidP="00773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264137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A1304A9" w14:textId="0ADE9908" w:rsidR="00A545AF" w:rsidRDefault="00A545A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6E7178" w14:textId="77777777" w:rsidR="007736E0" w:rsidRDefault="007736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F3481"/>
    <w:multiLevelType w:val="multilevel"/>
    <w:tmpl w:val="D7FC5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DA333C"/>
    <w:multiLevelType w:val="multilevel"/>
    <w:tmpl w:val="3F34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DB11F8"/>
    <w:multiLevelType w:val="multilevel"/>
    <w:tmpl w:val="FA228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5B382F"/>
    <w:multiLevelType w:val="hybridMultilevel"/>
    <w:tmpl w:val="58FE96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9273AA"/>
    <w:multiLevelType w:val="multilevel"/>
    <w:tmpl w:val="1DB2B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CD5A6F"/>
    <w:multiLevelType w:val="multilevel"/>
    <w:tmpl w:val="3F34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4D0460"/>
    <w:multiLevelType w:val="multilevel"/>
    <w:tmpl w:val="21A04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7C004D"/>
    <w:multiLevelType w:val="hybridMultilevel"/>
    <w:tmpl w:val="91F6F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391D86"/>
    <w:multiLevelType w:val="multilevel"/>
    <w:tmpl w:val="9350D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4F2991"/>
    <w:multiLevelType w:val="hybridMultilevel"/>
    <w:tmpl w:val="B316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8220071">
    <w:abstractNumId w:val="6"/>
  </w:num>
  <w:num w:numId="2" w16cid:durableId="468865417">
    <w:abstractNumId w:val="2"/>
  </w:num>
  <w:num w:numId="3" w16cid:durableId="1268586773">
    <w:abstractNumId w:val="9"/>
  </w:num>
  <w:num w:numId="4" w16cid:durableId="537819085">
    <w:abstractNumId w:val="8"/>
  </w:num>
  <w:num w:numId="5" w16cid:durableId="1633094869">
    <w:abstractNumId w:val="7"/>
  </w:num>
  <w:num w:numId="6" w16cid:durableId="460390844">
    <w:abstractNumId w:val="3"/>
  </w:num>
  <w:num w:numId="7" w16cid:durableId="189537953">
    <w:abstractNumId w:val="4"/>
  </w:num>
  <w:num w:numId="8" w16cid:durableId="2108110957">
    <w:abstractNumId w:val="0"/>
  </w:num>
  <w:num w:numId="9" w16cid:durableId="357317901">
    <w:abstractNumId w:val="5"/>
  </w:num>
  <w:num w:numId="10" w16cid:durableId="1042822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F8B"/>
    <w:rsid w:val="0004139D"/>
    <w:rsid w:val="00080F8B"/>
    <w:rsid w:val="000840C3"/>
    <w:rsid w:val="00084843"/>
    <w:rsid w:val="0008579C"/>
    <w:rsid w:val="000A5AB7"/>
    <w:rsid w:val="000B2E9B"/>
    <w:rsid w:val="000D2E5D"/>
    <w:rsid w:val="000E5356"/>
    <w:rsid w:val="000F0BA9"/>
    <w:rsid w:val="000F3C86"/>
    <w:rsid w:val="000F3D09"/>
    <w:rsid w:val="0011371B"/>
    <w:rsid w:val="0012454D"/>
    <w:rsid w:val="00125F53"/>
    <w:rsid w:val="00135849"/>
    <w:rsid w:val="00163845"/>
    <w:rsid w:val="001912F9"/>
    <w:rsid w:val="001D37D4"/>
    <w:rsid w:val="001D4C29"/>
    <w:rsid w:val="001D6021"/>
    <w:rsid w:val="001E4B08"/>
    <w:rsid w:val="002121C8"/>
    <w:rsid w:val="00216751"/>
    <w:rsid w:val="002216DE"/>
    <w:rsid w:val="00222649"/>
    <w:rsid w:val="00227204"/>
    <w:rsid w:val="00235909"/>
    <w:rsid w:val="002B059E"/>
    <w:rsid w:val="002B14A7"/>
    <w:rsid w:val="002B69F8"/>
    <w:rsid w:val="002D61D2"/>
    <w:rsid w:val="0032572C"/>
    <w:rsid w:val="0033188F"/>
    <w:rsid w:val="003336FF"/>
    <w:rsid w:val="00334248"/>
    <w:rsid w:val="00350B05"/>
    <w:rsid w:val="00375E96"/>
    <w:rsid w:val="0039403E"/>
    <w:rsid w:val="003A2B79"/>
    <w:rsid w:val="003A6972"/>
    <w:rsid w:val="003B172E"/>
    <w:rsid w:val="003C11E0"/>
    <w:rsid w:val="003D7F3F"/>
    <w:rsid w:val="003F0E67"/>
    <w:rsid w:val="0042757B"/>
    <w:rsid w:val="0043107A"/>
    <w:rsid w:val="004441A1"/>
    <w:rsid w:val="004627A2"/>
    <w:rsid w:val="00477C8F"/>
    <w:rsid w:val="00486BE0"/>
    <w:rsid w:val="00491909"/>
    <w:rsid w:val="004A17D1"/>
    <w:rsid w:val="004B5FFF"/>
    <w:rsid w:val="004E3B2F"/>
    <w:rsid w:val="004F5A74"/>
    <w:rsid w:val="004F7288"/>
    <w:rsid w:val="00504C67"/>
    <w:rsid w:val="005414D8"/>
    <w:rsid w:val="005560B2"/>
    <w:rsid w:val="00566504"/>
    <w:rsid w:val="005719A2"/>
    <w:rsid w:val="00586E1F"/>
    <w:rsid w:val="005934FA"/>
    <w:rsid w:val="00596885"/>
    <w:rsid w:val="005C1C34"/>
    <w:rsid w:val="005C43BB"/>
    <w:rsid w:val="005C5CA6"/>
    <w:rsid w:val="005D6365"/>
    <w:rsid w:val="005E371B"/>
    <w:rsid w:val="005F49D5"/>
    <w:rsid w:val="006100F4"/>
    <w:rsid w:val="006227E3"/>
    <w:rsid w:val="00624337"/>
    <w:rsid w:val="006303FF"/>
    <w:rsid w:val="00641BF9"/>
    <w:rsid w:val="00653D44"/>
    <w:rsid w:val="0065539F"/>
    <w:rsid w:val="006606DA"/>
    <w:rsid w:val="00667B25"/>
    <w:rsid w:val="00671E88"/>
    <w:rsid w:val="00681FA9"/>
    <w:rsid w:val="00693129"/>
    <w:rsid w:val="007020A9"/>
    <w:rsid w:val="00750527"/>
    <w:rsid w:val="007736E0"/>
    <w:rsid w:val="0078417D"/>
    <w:rsid w:val="00784D84"/>
    <w:rsid w:val="007A2A75"/>
    <w:rsid w:val="007A3D25"/>
    <w:rsid w:val="007B0395"/>
    <w:rsid w:val="007B1664"/>
    <w:rsid w:val="007C6364"/>
    <w:rsid w:val="00807B65"/>
    <w:rsid w:val="0082355E"/>
    <w:rsid w:val="00840D48"/>
    <w:rsid w:val="008432CF"/>
    <w:rsid w:val="00850F56"/>
    <w:rsid w:val="00863DE3"/>
    <w:rsid w:val="00870EDD"/>
    <w:rsid w:val="00886653"/>
    <w:rsid w:val="008B3ABE"/>
    <w:rsid w:val="008B71F0"/>
    <w:rsid w:val="008C0080"/>
    <w:rsid w:val="008D427F"/>
    <w:rsid w:val="00916B11"/>
    <w:rsid w:val="00925C0D"/>
    <w:rsid w:val="0092746E"/>
    <w:rsid w:val="00933B95"/>
    <w:rsid w:val="00963AEA"/>
    <w:rsid w:val="009827D3"/>
    <w:rsid w:val="009B089B"/>
    <w:rsid w:val="009B2160"/>
    <w:rsid w:val="00A01799"/>
    <w:rsid w:val="00A05CA0"/>
    <w:rsid w:val="00A1041F"/>
    <w:rsid w:val="00A3509A"/>
    <w:rsid w:val="00A454D2"/>
    <w:rsid w:val="00A545AF"/>
    <w:rsid w:val="00A623A4"/>
    <w:rsid w:val="00A70A6C"/>
    <w:rsid w:val="00AA1643"/>
    <w:rsid w:val="00AA3B05"/>
    <w:rsid w:val="00AC4549"/>
    <w:rsid w:val="00AE62FE"/>
    <w:rsid w:val="00AF3650"/>
    <w:rsid w:val="00B3312E"/>
    <w:rsid w:val="00B4204C"/>
    <w:rsid w:val="00B52C75"/>
    <w:rsid w:val="00B576A6"/>
    <w:rsid w:val="00B765D5"/>
    <w:rsid w:val="00BB3B2E"/>
    <w:rsid w:val="00BC42E2"/>
    <w:rsid w:val="00C63730"/>
    <w:rsid w:val="00CA1AC9"/>
    <w:rsid w:val="00CC13DA"/>
    <w:rsid w:val="00CF6C0A"/>
    <w:rsid w:val="00D05A14"/>
    <w:rsid w:val="00D06A9B"/>
    <w:rsid w:val="00D2333C"/>
    <w:rsid w:val="00D338F3"/>
    <w:rsid w:val="00D41445"/>
    <w:rsid w:val="00D55BC8"/>
    <w:rsid w:val="00D97BB0"/>
    <w:rsid w:val="00DA6C44"/>
    <w:rsid w:val="00DF1FA2"/>
    <w:rsid w:val="00E02054"/>
    <w:rsid w:val="00E04911"/>
    <w:rsid w:val="00E07A94"/>
    <w:rsid w:val="00E334EE"/>
    <w:rsid w:val="00E33E5B"/>
    <w:rsid w:val="00E41BD8"/>
    <w:rsid w:val="00E54728"/>
    <w:rsid w:val="00E54CF2"/>
    <w:rsid w:val="00E64164"/>
    <w:rsid w:val="00E719EF"/>
    <w:rsid w:val="00E87CCA"/>
    <w:rsid w:val="00E972AB"/>
    <w:rsid w:val="00EA1AC3"/>
    <w:rsid w:val="00EA4D99"/>
    <w:rsid w:val="00EB2BBA"/>
    <w:rsid w:val="00EB5A26"/>
    <w:rsid w:val="00EC44E0"/>
    <w:rsid w:val="00ED0C5E"/>
    <w:rsid w:val="00F022BC"/>
    <w:rsid w:val="00F500F2"/>
    <w:rsid w:val="00F847A3"/>
    <w:rsid w:val="00F942F6"/>
    <w:rsid w:val="00F960D5"/>
    <w:rsid w:val="00FA0241"/>
    <w:rsid w:val="00FA064F"/>
    <w:rsid w:val="00FA48AD"/>
    <w:rsid w:val="00FB1B28"/>
    <w:rsid w:val="00FF27FF"/>
    <w:rsid w:val="00FF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E5030"/>
  <w15:chartTrackingRefBased/>
  <w15:docId w15:val="{D7A9E687-466A-474C-B390-9095C35FA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3D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3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6E0"/>
  </w:style>
  <w:style w:type="paragraph" w:styleId="Footer">
    <w:name w:val="footer"/>
    <w:basedOn w:val="Normal"/>
    <w:link w:val="FooterChar"/>
    <w:uiPriority w:val="99"/>
    <w:unhideWhenUsed/>
    <w:rsid w:val="00773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6E0"/>
  </w:style>
  <w:style w:type="character" w:styleId="Hyperlink">
    <w:name w:val="Hyperlink"/>
    <w:basedOn w:val="DefaultParagraphFont"/>
    <w:uiPriority w:val="99"/>
    <w:unhideWhenUsed/>
    <w:rsid w:val="00F500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00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71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6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43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1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7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3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irfg\OneDrive\Documents\Custom%20Office%20Templates\School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School template.dotx</Template>
  <TotalTime>34</TotalTime>
  <Pages>9</Pages>
  <Words>640</Words>
  <Characters>3652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king</dc:creator>
  <cp:keywords/>
  <dc:description/>
  <cp:lastModifiedBy>King, Christopher</cp:lastModifiedBy>
  <cp:revision>20</cp:revision>
  <dcterms:created xsi:type="dcterms:W3CDTF">2024-11-25T00:53:00Z</dcterms:created>
  <dcterms:modified xsi:type="dcterms:W3CDTF">2024-11-25T01:44:00Z</dcterms:modified>
</cp:coreProperties>
</file>