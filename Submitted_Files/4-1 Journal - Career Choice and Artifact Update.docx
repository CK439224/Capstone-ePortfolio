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7961C4" w14:textId="3604FEF4" w:rsidR="00E41BD8" w:rsidRDefault="00344D01" w:rsidP="005D6365">
      <w:pPr>
        <w:contextualSpacing/>
        <w:jc w:val="center"/>
        <w:rPr>
          <w:rFonts w:ascii="Times New Roman" w:hAnsi="Times New Roman" w:cs="Times New Roman"/>
          <w:b/>
          <w:bCs/>
          <w:sz w:val="24"/>
          <w:szCs w:val="24"/>
        </w:rPr>
      </w:pPr>
      <w:r w:rsidRPr="00344D01">
        <w:rPr>
          <w:rFonts w:ascii="Times New Roman" w:hAnsi="Times New Roman" w:cs="Times New Roman"/>
          <w:b/>
          <w:bCs/>
          <w:sz w:val="24"/>
          <w:szCs w:val="24"/>
        </w:rPr>
        <w:t>4-1 Journal: Career Choice and Artifact Update</w:t>
      </w:r>
    </w:p>
    <w:p w14:paraId="1DA2ABB6" w14:textId="77777777" w:rsidR="00E41BD8" w:rsidRDefault="00E41BD8" w:rsidP="005D6365">
      <w:pPr>
        <w:contextualSpacing/>
        <w:jc w:val="center"/>
        <w:rPr>
          <w:rFonts w:ascii="Times New Roman" w:hAnsi="Times New Roman" w:cs="Times New Roman"/>
          <w:b/>
          <w:bCs/>
          <w:sz w:val="24"/>
          <w:szCs w:val="24"/>
        </w:rPr>
      </w:pPr>
    </w:p>
    <w:p w14:paraId="6D609986" w14:textId="1141977E" w:rsidR="005D6365" w:rsidRDefault="005D6365" w:rsidP="00DF1FA2">
      <w:pPr>
        <w:contextualSpacing/>
        <w:rPr>
          <w:rFonts w:ascii="Times New Roman" w:hAnsi="Times New Roman" w:cs="Times New Roman"/>
          <w:b/>
          <w:bCs/>
          <w:sz w:val="24"/>
          <w:szCs w:val="24"/>
        </w:rPr>
      </w:pPr>
    </w:p>
    <w:p w14:paraId="7B8A94F1" w14:textId="5833F18F" w:rsidR="00504C67" w:rsidRDefault="00504C67" w:rsidP="005D6365">
      <w:pPr>
        <w:contextualSpacing/>
        <w:jc w:val="center"/>
        <w:rPr>
          <w:rFonts w:ascii="Times New Roman" w:hAnsi="Times New Roman" w:cs="Times New Roman"/>
          <w:sz w:val="24"/>
          <w:szCs w:val="24"/>
        </w:rPr>
      </w:pPr>
      <w:r>
        <w:rPr>
          <w:rFonts w:ascii="Times New Roman" w:hAnsi="Times New Roman" w:cs="Times New Roman"/>
          <w:sz w:val="24"/>
          <w:szCs w:val="24"/>
        </w:rPr>
        <w:t>Christopher King</w:t>
      </w:r>
    </w:p>
    <w:p w14:paraId="2DEE93EE" w14:textId="0CE5A24D" w:rsidR="005D6365" w:rsidRDefault="005D6365" w:rsidP="005D6365">
      <w:pPr>
        <w:contextualSpacing/>
        <w:jc w:val="center"/>
        <w:rPr>
          <w:rFonts w:ascii="Times New Roman" w:hAnsi="Times New Roman" w:cs="Times New Roman"/>
          <w:sz w:val="24"/>
          <w:szCs w:val="24"/>
        </w:rPr>
      </w:pPr>
      <w:r>
        <w:rPr>
          <w:rFonts w:ascii="Times New Roman" w:hAnsi="Times New Roman" w:cs="Times New Roman"/>
          <w:sz w:val="24"/>
          <w:szCs w:val="24"/>
        </w:rPr>
        <w:t>Southern New Hampshire University</w:t>
      </w:r>
    </w:p>
    <w:p w14:paraId="34ADDAD1" w14:textId="1506F5DF" w:rsidR="005D6365" w:rsidRDefault="00FA48AD" w:rsidP="005D6365">
      <w:pPr>
        <w:contextualSpacing/>
        <w:jc w:val="center"/>
        <w:rPr>
          <w:rFonts w:ascii="Times New Roman" w:hAnsi="Times New Roman" w:cs="Times New Roman"/>
          <w:sz w:val="24"/>
          <w:szCs w:val="24"/>
        </w:rPr>
      </w:pPr>
      <w:r>
        <w:rPr>
          <w:rFonts w:ascii="Times New Roman" w:hAnsi="Times New Roman" w:cs="Times New Roman"/>
          <w:sz w:val="24"/>
          <w:szCs w:val="24"/>
        </w:rPr>
        <w:t>CS-499 Computer Science Capstone 2024</w:t>
      </w:r>
    </w:p>
    <w:p w14:paraId="0CB0571A" w14:textId="6B2E6B92" w:rsidR="005D6365" w:rsidRDefault="00E07A94" w:rsidP="005D6365">
      <w:pPr>
        <w:contextualSpacing/>
        <w:jc w:val="center"/>
        <w:rPr>
          <w:rFonts w:ascii="Times New Roman" w:hAnsi="Times New Roman" w:cs="Times New Roman"/>
          <w:sz w:val="24"/>
          <w:szCs w:val="24"/>
        </w:rPr>
      </w:pPr>
      <w:r>
        <w:rPr>
          <w:rFonts w:ascii="Times New Roman" w:hAnsi="Times New Roman" w:cs="Times New Roman"/>
          <w:sz w:val="24"/>
          <w:szCs w:val="24"/>
        </w:rPr>
        <w:t>Professor Conlan</w:t>
      </w:r>
    </w:p>
    <w:p w14:paraId="26C64F31" w14:textId="343AA5E4" w:rsidR="003A6972" w:rsidRDefault="000B2E9B" w:rsidP="005D6365">
      <w:pPr>
        <w:contextualSpacing/>
        <w:jc w:val="center"/>
        <w:rPr>
          <w:rFonts w:ascii="Times New Roman" w:hAnsi="Times New Roman" w:cs="Times New Roman"/>
          <w:sz w:val="24"/>
          <w:szCs w:val="24"/>
        </w:rPr>
      </w:pPr>
      <w:r>
        <w:rPr>
          <w:rFonts w:ascii="Times New Roman" w:hAnsi="Times New Roman" w:cs="Times New Roman"/>
          <w:sz w:val="24"/>
          <w:szCs w:val="24"/>
        </w:rPr>
        <w:t xml:space="preserve">November </w:t>
      </w:r>
      <w:r w:rsidR="00344D01">
        <w:rPr>
          <w:rFonts w:ascii="Times New Roman" w:hAnsi="Times New Roman" w:cs="Times New Roman"/>
          <w:sz w:val="24"/>
          <w:szCs w:val="24"/>
        </w:rPr>
        <w:t>24</w:t>
      </w:r>
      <w:r>
        <w:rPr>
          <w:rFonts w:ascii="Times New Roman" w:hAnsi="Times New Roman" w:cs="Times New Roman"/>
          <w:sz w:val="24"/>
          <w:szCs w:val="24"/>
        </w:rPr>
        <w:t>, 2024</w:t>
      </w:r>
    </w:p>
    <w:p w14:paraId="5DB5416D" w14:textId="0D9BE218" w:rsidR="00E41BD8" w:rsidRDefault="00E41BD8">
      <w:pPr>
        <w:rPr>
          <w:rFonts w:ascii="Times New Roman" w:hAnsi="Times New Roman" w:cs="Times New Roman"/>
          <w:sz w:val="24"/>
          <w:szCs w:val="24"/>
        </w:rPr>
      </w:pPr>
      <w:r>
        <w:rPr>
          <w:rFonts w:ascii="Times New Roman" w:hAnsi="Times New Roman" w:cs="Times New Roman"/>
          <w:sz w:val="24"/>
          <w:szCs w:val="24"/>
        </w:rPr>
        <w:br w:type="page"/>
      </w:r>
    </w:p>
    <w:p w14:paraId="0C6F40AC" w14:textId="77777777" w:rsidR="00344D01" w:rsidRDefault="00344D01" w:rsidP="00344D01">
      <w:pPr>
        <w:contextualSpacing/>
        <w:jc w:val="center"/>
        <w:rPr>
          <w:rFonts w:ascii="Times New Roman" w:hAnsi="Times New Roman" w:cs="Times New Roman"/>
          <w:b/>
          <w:bCs/>
          <w:sz w:val="24"/>
          <w:szCs w:val="24"/>
        </w:rPr>
      </w:pPr>
      <w:r w:rsidRPr="00344D01">
        <w:rPr>
          <w:rFonts w:ascii="Times New Roman" w:hAnsi="Times New Roman" w:cs="Times New Roman"/>
          <w:b/>
          <w:bCs/>
          <w:sz w:val="24"/>
          <w:szCs w:val="24"/>
        </w:rPr>
        <w:lastRenderedPageBreak/>
        <w:t>4-1 Journal: Career Choice and Artifact Update</w:t>
      </w:r>
    </w:p>
    <w:p w14:paraId="14BB4E00" w14:textId="77777777" w:rsidR="00916B11" w:rsidRPr="00916B11" w:rsidRDefault="00916B11" w:rsidP="00916B11">
      <w:pPr>
        <w:ind w:left="360"/>
        <w:rPr>
          <w:rFonts w:ascii="Times New Roman" w:hAnsi="Times New Roman" w:cs="Times New Roman"/>
          <w:b/>
          <w:bCs/>
          <w:sz w:val="24"/>
          <w:szCs w:val="24"/>
        </w:rPr>
      </w:pPr>
      <w:r w:rsidRPr="00916B11">
        <w:rPr>
          <w:rFonts w:ascii="Times New Roman" w:hAnsi="Times New Roman" w:cs="Times New Roman"/>
          <w:b/>
          <w:bCs/>
          <w:sz w:val="24"/>
          <w:szCs w:val="24"/>
        </w:rPr>
        <w:t>Part One:</w:t>
      </w:r>
    </w:p>
    <w:p w14:paraId="037AC8CF" w14:textId="77777777" w:rsidR="001B251F" w:rsidRDefault="001B251F" w:rsidP="002F37B8">
      <w:pPr>
        <w:numPr>
          <w:ilvl w:val="0"/>
          <w:numId w:val="8"/>
        </w:numPr>
        <w:rPr>
          <w:rFonts w:ascii="Times New Roman" w:hAnsi="Times New Roman" w:cs="Times New Roman"/>
          <w:b/>
          <w:bCs/>
          <w:sz w:val="24"/>
          <w:szCs w:val="24"/>
        </w:rPr>
      </w:pPr>
      <w:r w:rsidRPr="001B251F">
        <w:rPr>
          <w:rFonts w:ascii="Times New Roman" w:hAnsi="Times New Roman" w:cs="Times New Roman"/>
          <w:b/>
          <w:bCs/>
          <w:sz w:val="24"/>
          <w:szCs w:val="24"/>
        </w:rPr>
        <w:t>Have you changed your career plans? If so, what prompted this change? If not, why have you remained with your original plan?</w:t>
      </w:r>
    </w:p>
    <w:p w14:paraId="1EF2E806" w14:textId="53D533FC" w:rsidR="002F37B8" w:rsidRPr="001B251F" w:rsidRDefault="0024226A" w:rsidP="002F37B8">
      <w:pPr>
        <w:numPr>
          <w:ilvl w:val="1"/>
          <w:numId w:val="8"/>
        </w:numPr>
        <w:rPr>
          <w:rFonts w:ascii="Times New Roman" w:hAnsi="Times New Roman" w:cs="Times New Roman"/>
          <w:b/>
          <w:bCs/>
          <w:sz w:val="24"/>
          <w:szCs w:val="24"/>
        </w:rPr>
      </w:pPr>
      <w:r>
        <w:rPr>
          <w:rFonts w:ascii="Times New Roman" w:hAnsi="Times New Roman" w:cs="Times New Roman"/>
          <w:sz w:val="24"/>
          <w:szCs w:val="24"/>
        </w:rPr>
        <w:t xml:space="preserve">My potential career paths have changed multiple times throughout my college career. At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I wanted to focus more on </w:t>
      </w:r>
      <w:r w:rsidR="005B2292">
        <w:rPr>
          <w:rFonts w:ascii="Times New Roman" w:hAnsi="Times New Roman" w:cs="Times New Roman"/>
          <w:sz w:val="24"/>
          <w:szCs w:val="24"/>
        </w:rPr>
        <w:t>the backend code development, which I am still interested in but when I started working with frontend</w:t>
      </w:r>
      <w:r w:rsidR="00E8680F">
        <w:rPr>
          <w:rFonts w:ascii="Times New Roman" w:hAnsi="Times New Roman" w:cs="Times New Roman"/>
          <w:sz w:val="24"/>
          <w:szCs w:val="24"/>
        </w:rPr>
        <w:t xml:space="preserve">/UI aspects, I started to enjoy them more. As I progressed to finally take a full-stack class, I </w:t>
      </w:r>
      <w:r w:rsidR="00256015">
        <w:rPr>
          <w:rFonts w:ascii="Times New Roman" w:hAnsi="Times New Roman" w:cs="Times New Roman"/>
          <w:sz w:val="24"/>
          <w:szCs w:val="24"/>
        </w:rPr>
        <w:t xml:space="preserve">think I finally settled on what career I would pursue after college. I </w:t>
      </w:r>
      <w:proofErr w:type="gramStart"/>
      <w:r w:rsidR="00256015">
        <w:rPr>
          <w:rFonts w:ascii="Times New Roman" w:hAnsi="Times New Roman" w:cs="Times New Roman"/>
          <w:sz w:val="24"/>
          <w:szCs w:val="24"/>
        </w:rPr>
        <w:t>like that</w:t>
      </w:r>
      <w:proofErr w:type="gramEnd"/>
      <w:r w:rsidR="00256015">
        <w:rPr>
          <w:rFonts w:ascii="Times New Roman" w:hAnsi="Times New Roman" w:cs="Times New Roman"/>
          <w:sz w:val="24"/>
          <w:szCs w:val="24"/>
        </w:rPr>
        <w:t xml:space="preserve"> </w:t>
      </w:r>
      <w:r w:rsidR="00AF35A6">
        <w:rPr>
          <w:rFonts w:ascii="Times New Roman" w:hAnsi="Times New Roman" w:cs="Times New Roman"/>
          <w:sz w:val="24"/>
          <w:szCs w:val="24"/>
        </w:rPr>
        <w:t xml:space="preserve">working with full-stack, I get to do both the backend and frontend which in turn allows me to see the </w:t>
      </w:r>
      <w:r w:rsidR="00F30507">
        <w:rPr>
          <w:rFonts w:ascii="Times New Roman" w:hAnsi="Times New Roman" w:cs="Times New Roman"/>
          <w:sz w:val="24"/>
          <w:szCs w:val="24"/>
        </w:rPr>
        <w:t xml:space="preserve">final </w:t>
      </w:r>
      <w:r w:rsidR="00227F69">
        <w:rPr>
          <w:rFonts w:ascii="Times New Roman" w:hAnsi="Times New Roman" w:cs="Times New Roman"/>
          <w:sz w:val="24"/>
          <w:szCs w:val="24"/>
        </w:rPr>
        <w:t xml:space="preserve">project progress in real time. </w:t>
      </w:r>
    </w:p>
    <w:p w14:paraId="18766EEA" w14:textId="77777777" w:rsidR="001B251F" w:rsidRDefault="001B251F" w:rsidP="002F37B8">
      <w:pPr>
        <w:numPr>
          <w:ilvl w:val="0"/>
          <w:numId w:val="8"/>
        </w:numPr>
        <w:rPr>
          <w:rFonts w:ascii="Times New Roman" w:hAnsi="Times New Roman" w:cs="Times New Roman"/>
          <w:b/>
          <w:bCs/>
          <w:sz w:val="24"/>
          <w:szCs w:val="24"/>
        </w:rPr>
      </w:pPr>
      <w:r w:rsidRPr="001B251F">
        <w:rPr>
          <w:rFonts w:ascii="Times New Roman" w:hAnsi="Times New Roman" w:cs="Times New Roman"/>
          <w:b/>
          <w:bCs/>
          <w:sz w:val="24"/>
          <w:szCs w:val="24"/>
        </w:rPr>
        <w:t>How has your thinking about your career evolved?</w:t>
      </w:r>
    </w:p>
    <w:p w14:paraId="45B35D51" w14:textId="3FDAF662" w:rsidR="00227F69" w:rsidRPr="00F64F54" w:rsidRDefault="00227F69" w:rsidP="00227F69">
      <w:pPr>
        <w:numPr>
          <w:ilvl w:val="1"/>
          <w:numId w:val="8"/>
        </w:numPr>
        <w:rPr>
          <w:rFonts w:ascii="Times New Roman" w:hAnsi="Times New Roman" w:cs="Times New Roman"/>
          <w:b/>
          <w:bCs/>
          <w:sz w:val="24"/>
          <w:szCs w:val="24"/>
        </w:rPr>
      </w:pPr>
      <w:r>
        <w:rPr>
          <w:rFonts w:ascii="Times New Roman" w:hAnsi="Times New Roman" w:cs="Times New Roman"/>
          <w:sz w:val="24"/>
          <w:szCs w:val="24"/>
        </w:rPr>
        <w:t xml:space="preserve">My thinking about my career has evolved as I learned new skills. Each new skill </w:t>
      </w:r>
      <w:r w:rsidR="00C1725A">
        <w:rPr>
          <w:rFonts w:ascii="Times New Roman" w:hAnsi="Times New Roman" w:cs="Times New Roman"/>
          <w:sz w:val="24"/>
          <w:szCs w:val="24"/>
        </w:rPr>
        <w:t>that I learned, I essentially fell in love with. As I progressed throughout my college career, I have been able to put all those skills to use in different classes and get more comfortable with them</w:t>
      </w:r>
      <w:r w:rsidR="00E16B58">
        <w:rPr>
          <w:rFonts w:ascii="Times New Roman" w:hAnsi="Times New Roman" w:cs="Times New Roman"/>
          <w:sz w:val="24"/>
          <w:szCs w:val="24"/>
        </w:rPr>
        <w:t xml:space="preserve">. Since I am now at the end of my college career, as I look </w:t>
      </w:r>
      <w:proofErr w:type="gramStart"/>
      <w:r w:rsidR="00E16B58">
        <w:rPr>
          <w:rFonts w:ascii="Times New Roman" w:hAnsi="Times New Roman" w:cs="Times New Roman"/>
          <w:sz w:val="24"/>
          <w:szCs w:val="24"/>
        </w:rPr>
        <w:t>back</w:t>
      </w:r>
      <w:proofErr w:type="gramEnd"/>
      <w:r w:rsidR="00E16B58">
        <w:rPr>
          <w:rFonts w:ascii="Times New Roman" w:hAnsi="Times New Roman" w:cs="Times New Roman"/>
          <w:sz w:val="24"/>
          <w:szCs w:val="24"/>
        </w:rPr>
        <w:t xml:space="preserve"> I can see what parts I excelled at and which parts I really enjoyed. Having this ability to look back has allowed me to </w:t>
      </w:r>
      <w:r w:rsidR="00C91CF4">
        <w:rPr>
          <w:rFonts w:ascii="Times New Roman" w:hAnsi="Times New Roman" w:cs="Times New Roman"/>
          <w:sz w:val="24"/>
          <w:szCs w:val="24"/>
        </w:rPr>
        <w:t xml:space="preserve">settle on what I wanted to do for my career. </w:t>
      </w:r>
    </w:p>
    <w:p w14:paraId="6A5EFA5D" w14:textId="77777777" w:rsidR="00F64F54" w:rsidRPr="001B251F" w:rsidRDefault="00F64F54" w:rsidP="00F64F54">
      <w:pPr>
        <w:rPr>
          <w:rFonts w:ascii="Times New Roman" w:hAnsi="Times New Roman" w:cs="Times New Roman"/>
          <w:b/>
          <w:bCs/>
          <w:sz w:val="24"/>
          <w:szCs w:val="24"/>
        </w:rPr>
      </w:pPr>
    </w:p>
    <w:p w14:paraId="1289C5F3" w14:textId="77777777" w:rsidR="001B251F" w:rsidRDefault="001B251F" w:rsidP="002F37B8">
      <w:pPr>
        <w:numPr>
          <w:ilvl w:val="0"/>
          <w:numId w:val="8"/>
        </w:numPr>
        <w:rPr>
          <w:rFonts w:ascii="Times New Roman" w:hAnsi="Times New Roman" w:cs="Times New Roman"/>
          <w:b/>
          <w:bCs/>
          <w:sz w:val="24"/>
          <w:szCs w:val="24"/>
        </w:rPr>
      </w:pPr>
      <w:r w:rsidRPr="001B251F">
        <w:rPr>
          <w:rFonts w:ascii="Times New Roman" w:hAnsi="Times New Roman" w:cs="Times New Roman"/>
          <w:b/>
          <w:bCs/>
          <w:sz w:val="24"/>
          <w:szCs w:val="24"/>
        </w:rPr>
        <w:lastRenderedPageBreak/>
        <w:t>Have you completed any research about your choice of career? How has this impacted your thinking? Have you thought about seeking an advanced degree or certification after earning your undergraduate degree?</w:t>
      </w:r>
    </w:p>
    <w:p w14:paraId="60763AC7" w14:textId="076B7324" w:rsidR="00C91CF4" w:rsidRPr="001B251F" w:rsidRDefault="00C91CF4" w:rsidP="00C91CF4">
      <w:pPr>
        <w:numPr>
          <w:ilvl w:val="1"/>
          <w:numId w:val="8"/>
        </w:numPr>
        <w:rPr>
          <w:rFonts w:ascii="Times New Roman" w:hAnsi="Times New Roman" w:cs="Times New Roman"/>
          <w:b/>
          <w:bCs/>
          <w:sz w:val="24"/>
          <w:szCs w:val="24"/>
        </w:rPr>
      </w:pPr>
      <w:r>
        <w:rPr>
          <w:rFonts w:ascii="Times New Roman" w:hAnsi="Times New Roman" w:cs="Times New Roman"/>
          <w:sz w:val="24"/>
          <w:szCs w:val="24"/>
        </w:rPr>
        <w:t xml:space="preserve">My plan has always been to </w:t>
      </w:r>
      <w:r w:rsidR="00611FFD">
        <w:rPr>
          <w:rFonts w:ascii="Times New Roman" w:hAnsi="Times New Roman" w:cs="Times New Roman"/>
          <w:sz w:val="24"/>
          <w:szCs w:val="24"/>
        </w:rPr>
        <w:t xml:space="preserve">continue on to complete my </w:t>
      </w:r>
      <w:proofErr w:type="gramStart"/>
      <w:r w:rsidR="00611FFD">
        <w:rPr>
          <w:rFonts w:ascii="Times New Roman" w:hAnsi="Times New Roman" w:cs="Times New Roman"/>
          <w:sz w:val="24"/>
          <w:szCs w:val="24"/>
        </w:rPr>
        <w:t>Masters degree in Computer Science</w:t>
      </w:r>
      <w:proofErr w:type="gramEnd"/>
      <w:r w:rsidR="00611FFD">
        <w:rPr>
          <w:rFonts w:ascii="Times New Roman" w:hAnsi="Times New Roman" w:cs="Times New Roman"/>
          <w:sz w:val="24"/>
          <w:szCs w:val="24"/>
        </w:rPr>
        <w:t xml:space="preserve">, but as I complete my Bachelors degree, I feel it would be better for me to get some real-life experience before I continue on for my Masters. I have not done any research on </w:t>
      </w:r>
      <w:r w:rsidR="00E478A6">
        <w:rPr>
          <w:rFonts w:ascii="Times New Roman" w:hAnsi="Times New Roman" w:cs="Times New Roman"/>
          <w:sz w:val="24"/>
          <w:szCs w:val="24"/>
        </w:rPr>
        <w:t xml:space="preserve">individual certifications that I could complete, but I do plan on completing that research. </w:t>
      </w:r>
    </w:p>
    <w:p w14:paraId="4A7BC4EE" w14:textId="77777777" w:rsidR="001B251F" w:rsidRDefault="001B251F" w:rsidP="002F37B8">
      <w:pPr>
        <w:numPr>
          <w:ilvl w:val="0"/>
          <w:numId w:val="8"/>
        </w:numPr>
        <w:rPr>
          <w:rFonts w:ascii="Times New Roman" w:hAnsi="Times New Roman" w:cs="Times New Roman"/>
          <w:b/>
          <w:bCs/>
          <w:sz w:val="24"/>
          <w:szCs w:val="24"/>
        </w:rPr>
      </w:pPr>
      <w:r w:rsidRPr="001B251F">
        <w:rPr>
          <w:rFonts w:ascii="Times New Roman" w:hAnsi="Times New Roman" w:cs="Times New Roman"/>
          <w:b/>
          <w:bCs/>
          <w:sz w:val="24"/>
          <w:szCs w:val="24"/>
        </w:rPr>
        <w:t>Which course outcomes have you achieved so far, and which ones remain?</w:t>
      </w:r>
    </w:p>
    <w:p w14:paraId="04AA07A6" w14:textId="1867DA85" w:rsidR="00812324" w:rsidRPr="001B251F" w:rsidRDefault="00812324" w:rsidP="00812324">
      <w:pPr>
        <w:numPr>
          <w:ilvl w:val="1"/>
          <w:numId w:val="8"/>
        </w:numPr>
        <w:rPr>
          <w:rFonts w:ascii="Times New Roman" w:hAnsi="Times New Roman" w:cs="Times New Roman"/>
          <w:b/>
          <w:bCs/>
          <w:sz w:val="24"/>
          <w:szCs w:val="24"/>
        </w:rPr>
      </w:pPr>
      <w:r>
        <w:rPr>
          <w:rFonts w:ascii="Times New Roman" w:hAnsi="Times New Roman" w:cs="Times New Roman"/>
          <w:sz w:val="24"/>
          <w:szCs w:val="24"/>
        </w:rPr>
        <w:t xml:space="preserve">At this point in my project, I believe that I have shown </w:t>
      </w:r>
      <w:r w:rsidR="00E735A5">
        <w:rPr>
          <w:rFonts w:ascii="Times New Roman" w:hAnsi="Times New Roman" w:cs="Times New Roman"/>
          <w:sz w:val="24"/>
          <w:szCs w:val="24"/>
        </w:rPr>
        <w:t xml:space="preserve">evidence </w:t>
      </w:r>
      <w:proofErr w:type="gramStart"/>
      <w:r w:rsidR="00E735A5">
        <w:rPr>
          <w:rFonts w:ascii="Times New Roman" w:hAnsi="Times New Roman" w:cs="Times New Roman"/>
          <w:sz w:val="24"/>
          <w:szCs w:val="24"/>
        </w:rPr>
        <w:t>in</w:t>
      </w:r>
      <w:proofErr w:type="gramEnd"/>
      <w:r w:rsidR="00E735A5">
        <w:rPr>
          <w:rFonts w:ascii="Times New Roman" w:hAnsi="Times New Roman" w:cs="Times New Roman"/>
          <w:sz w:val="24"/>
          <w:szCs w:val="24"/>
        </w:rPr>
        <w:t xml:space="preserve"> all areas of improvement. </w:t>
      </w:r>
      <w:proofErr w:type="gramStart"/>
      <w:r w:rsidR="00E735A5">
        <w:rPr>
          <w:rFonts w:ascii="Times New Roman" w:hAnsi="Times New Roman" w:cs="Times New Roman"/>
          <w:sz w:val="24"/>
          <w:szCs w:val="24"/>
        </w:rPr>
        <w:t>That being said, I</w:t>
      </w:r>
      <w:proofErr w:type="gramEnd"/>
      <w:r w:rsidR="00E735A5">
        <w:rPr>
          <w:rFonts w:ascii="Times New Roman" w:hAnsi="Times New Roman" w:cs="Times New Roman"/>
          <w:sz w:val="24"/>
          <w:szCs w:val="24"/>
        </w:rPr>
        <w:t xml:space="preserve"> plan on improving my project</w:t>
      </w:r>
      <w:r w:rsidR="00D9169E">
        <w:rPr>
          <w:rFonts w:ascii="Times New Roman" w:hAnsi="Times New Roman" w:cs="Times New Roman"/>
          <w:sz w:val="24"/>
          <w:szCs w:val="24"/>
        </w:rPr>
        <w:t xml:space="preserve"> to enhance the look of the front end, restricting the registration</w:t>
      </w:r>
      <w:r w:rsidR="00543A38">
        <w:rPr>
          <w:rFonts w:ascii="Times New Roman" w:hAnsi="Times New Roman" w:cs="Times New Roman"/>
          <w:sz w:val="24"/>
          <w:szCs w:val="24"/>
        </w:rPr>
        <w:t xml:space="preserve"> to either have to be approved or making it so only certain people have the ability to register, </w:t>
      </w:r>
      <w:r w:rsidR="00321F51">
        <w:rPr>
          <w:rFonts w:ascii="Times New Roman" w:hAnsi="Times New Roman" w:cs="Times New Roman"/>
          <w:sz w:val="24"/>
          <w:szCs w:val="24"/>
        </w:rPr>
        <w:t xml:space="preserve">and working to improve the available filters in the animal list. </w:t>
      </w:r>
    </w:p>
    <w:p w14:paraId="0065DB9F" w14:textId="57D47FBF" w:rsidR="00916B11" w:rsidRDefault="00916B11" w:rsidP="00916B11">
      <w:pPr>
        <w:ind w:left="360"/>
        <w:rPr>
          <w:rFonts w:ascii="Times New Roman" w:hAnsi="Times New Roman" w:cs="Times New Roman"/>
          <w:b/>
          <w:bCs/>
          <w:sz w:val="24"/>
          <w:szCs w:val="24"/>
        </w:rPr>
      </w:pPr>
      <w:r w:rsidRPr="00916B11">
        <w:rPr>
          <w:rFonts w:ascii="Times New Roman" w:hAnsi="Times New Roman" w:cs="Times New Roman"/>
          <w:b/>
          <w:bCs/>
          <w:sz w:val="24"/>
          <w:szCs w:val="24"/>
        </w:rPr>
        <w:t>Part Two:</w:t>
      </w:r>
    </w:p>
    <w:p w14:paraId="23F82616" w14:textId="1313FAA1" w:rsidR="000A5AB7"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Software Design and Engineering</w:t>
      </w:r>
    </w:p>
    <w:p w14:paraId="04DE86CB" w14:textId="4FD41C0C"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Progress:</w:t>
      </w:r>
      <w:r>
        <w:rPr>
          <w:rFonts w:ascii="Times New Roman" w:hAnsi="Times New Roman" w:cs="Times New Roman"/>
          <w:sz w:val="24"/>
          <w:szCs w:val="24"/>
        </w:rPr>
        <w:t xml:space="preserve"> </w:t>
      </w:r>
      <w:r w:rsidR="00BC42E2">
        <w:rPr>
          <w:rFonts w:ascii="Times New Roman" w:hAnsi="Times New Roman" w:cs="Times New Roman"/>
          <w:sz w:val="24"/>
          <w:szCs w:val="24"/>
        </w:rPr>
        <w:t xml:space="preserve">My updated app shows clear evidence of design improvements. The transition from java to a structured full-stack application demonstrates </w:t>
      </w:r>
      <w:r w:rsidR="009827D3">
        <w:rPr>
          <w:rFonts w:ascii="Times New Roman" w:hAnsi="Times New Roman" w:cs="Times New Roman"/>
          <w:sz w:val="24"/>
          <w:szCs w:val="24"/>
        </w:rPr>
        <w:t>improvement on modern development paradigms.</w:t>
      </w:r>
    </w:p>
    <w:p w14:paraId="437526A3" w14:textId="58EA7C01"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Next Steps:</w:t>
      </w:r>
      <w:r w:rsidR="009827D3">
        <w:rPr>
          <w:rFonts w:ascii="Times New Roman" w:hAnsi="Times New Roman" w:cs="Times New Roman"/>
          <w:sz w:val="24"/>
          <w:szCs w:val="24"/>
        </w:rPr>
        <w:t xml:space="preserve"> Ensure design documentation aligns with enhancements to showcase the engineering process in the </w:t>
      </w:r>
      <w:proofErr w:type="spellStart"/>
      <w:r w:rsidR="009827D3">
        <w:rPr>
          <w:rFonts w:ascii="Times New Roman" w:hAnsi="Times New Roman" w:cs="Times New Roman"/>
          <w:sz w:val="24"/>
          <w:szCs w:val="24"/>
        </w:rPr>
        <w:t>ePortfolio</w:t>
      </w:r>
      <w:proofErr w:type="spellEnd"/>
      <w:r w:rsidR="009827D3">
        <w:rPr>
          <w:rFonts w:ascii="Times New Roman" w:hAnsi="Times New Roman" w:cs="Times New Roman"/>
          <w:sz w:val="24"/>
          <w:szCs w:val="24"/>
        </w:rPr>
        <w:t>.</w:t>
      </w:r>
    </w:p>
    <w:p w14:paraId="3087567F" w14:textId="7820C1A1" w:rsidR="00FA064F"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Algorithms and Data Structures</w:t>
      </w:r>
    </w:p>
    <w:p w14:paraId="13AB7F79" w14:textId="6094FF09"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Progress:</w:t>
      </w:r>
      <w:r w:rsidR="00ED0C5E">
        <w:rPr>
          <w:rFonts w:ascii="Times New Roman" w:hAnsi="Times New Roman" w:cs="Times New Roman"/>
          <w:b/>
          <w:bCs/>
          <w:sz w:val="24"/>
          <w:szCs w:val="24"/>
        </w:rPr>
        <w:t xml:space="preserve"> </w:t>
      </w:r>
      <w:r w:rsidR="002B059E">
        <w:rPr>
          <w:rFonts w:ascii="Times New Roman" w:hAnsi="Times New Roman" w:cs="Times New Roman"/>
          <w:sz w:val="24"/>
          <w:szCs w:val="24"/>
        </w:rPr>
        <w:t xml:space="preserve">The enhanced app implements encapsulation and the Factory Method, showcasing </w:t>
      </w:r>
      <w:r w:rsidR="00A454D2">
        <w:rPr>
          <w:rFonts w:ascii="Times New Roman" w:hAnsi="Times New Roman" w:cs="Times New Roman"/>
          <w:sz w:val="24"/>
          <w:szCs w:val="24"/>
        </w:rPr>
        <w:t>improvements in organizing and improving code efficiency.</w:t>
      </w:r>
    </w:p>
    <w:p w14:paraId="10A48C6A" w14:textId="4FB07CF2" w:rsidR="008432CF" w:rsidRP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Next Steps:</w:t>
      </w:r>
      <w:r w:rsidR="00A454D2">
        <w:rPr>
          <w:rFonts w:ascii="Times New Roman" w:hAnsi="Times New Roman" w:cs="Times New Roman"/>
          <w:b/>
          <w:bCs/>
          <w:sz w:val="24"/>
          <w:szCs w:val="24"/>
        </w:rPr>
        <w:t xml:space="preserve"> </w:t>
      </w:r>
      <w:r w:rsidR="00A454D2">
        <w:rPr>
          <w:rFonts w:ascii="Times New Roman" w:hAnsi="Times New Roman" w:cs="Times New Roman"/>
          <w:sz w:val="24"/>
          <w:szCs w:val="24"/>
        </w:rPr>
        <w:t>Further optimize algorithms to handle large data</w:t>
      </w:r>
      <w:r w:rsidR="003B172E">
        <w:rPr>
          <w:rFonts w:ascii="Times New Roman" w:hAnsi="Times New Roman" w:cs="Times New Roman"/>
          <w:sz w:val="24"/>
          <w:szCs w:val="24"/>
        </w:rPr>
        <w:t xml:space="preserve"> or new animals for rescue operations.</w:t>
      </w:r>
    </w:p>
    <w:p w14:paraId="791726F0" w14:textId="061352D9" w:rsidR="00FA064F" w:rsidRDefault="00FA064F" w:rsidP="00FA064F">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Databases</w:t>
      </w:r>
    </w:p>
    <w:p w14:paraId="308FE033" w14:textId="2D9284B0" w:rsid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Progress:</w:t>
      </w:r>
      <w:r w:rsidR="003B172E">
        <w:rPr>
          <w:rFonts w:ascii="Times New Roman" w:hAnsi="Times New Roman" w:cs="Times New Roman"/>
          <w:b/>
          <w:bCs/>
          <w:sz w:val="24"/>
          <w:szCs w:val="24"/>
        </w:rPr>
        <w:t xml:space="preserve"> </w:t>
      </w:r>
      <w:r w:rsidR="003B172E">
        <w:rPr>
          <w:rFonts w:ascii="Times New Roman" w:hAnsi="Times New Roman" w:cs="Times New Roman"/>
          <w:sz w:val="24"/>
          <w:szCs w:val="24"/>
        </w:rPr>
        <w:t xml:space="preserve">The use of MongoDB </w:t>
      </w:r>
      <w:r w:rsidR="005560B2">
        <w:rPr>
          <w:rFonts w:ascii="Times New Roman" w:hAnsi="Times New Roman" w:cs="Times New Roman"/>
          <w:sz w:val="24"/>
          <w:szCs w:val="24"/>
        </w:rPr>
        <w:t>indicates the understanding of NoSQL databases. Current database interactions support storing and retrieving animal data efficiently.</w:t>
      </w:r>
    </w:p>
    <w:p w14:paraId="302FB06C" w14:textId="06B225A6" w:rsidR="008432CF" w:rsidRPr="008432CF" w:rsidRDefault="008432CF" w:rsidP="008432CF">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Next Steps:</w:t>
      </w:r>
      <w:r w:rsidR="005560B2">
        <w:rPr>
          <w:rFonts w:ascii="Times New Roman" w:hAnsi="Times New Roman" w:cs="Times New Roman"/>
          <w:sz w:val="24"/>
          <w:szCs w:val="24"/>
        </w:rPr>
        <w:t xml:space="preserve"> </w:t>
      </w:r>
      <w:r w:rsidR="005F49D5">
        <w:rPr>
          <w:rFonts w:ascii="Times New Roman" w:hAnsi="Times New Roman" w:cs="Times New Roman"/>
          <w:sz w:val="24"/>
          <w:szCs w:val="24"/>
        </w:rPr>
        <w:t>Expand database schema to include additional data and ensure seamless front-end integration.</w:t>
      </w:r>
    </w:p>
    <w:p w14:paraId="34DD35E7" w14:textId="17ED9FC9" w:rsidR="006606DA" w:rsidRDefault="0078417D" w:rsidP="006606DA">
      <w:pPr>
        <w:rPr>
          <w:rFonts w:ascii="Times New Roman" w:hAnsi="Times New Roman" w:cs="Times New Roman"/>
          <w:b/>
          <w:bCs/>
          <w:sz w:val="24"/>
          <w:szCs w:val="24"/>
        </w:rPr>
      </w:pPr>
      <w:r w:rsidRPr="0078417D">
        <w:rPr>
          <w:noProof/>
        </w:rPr>
        <w:drawing>
          <wp:inline distT="0" distB="0" distL="0" distR="0" wp14:anchorId="7B2C5FA4" wp14:editId="7E556191">
            <wp:extent cx="5943600" cy="1430655"/>
            <wp:effectExtent l="0" t="0" r="0" b="0"/>
            <wp:docPr id="168955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41B50C2F" w14:textId="5E830692" w:rsidR="00F64F54" w:rsidRDefault="00F64F54">
      <w:pPr>
        <w:rPr>
          <w:rFonts w:ascii="Times New Roman" w:hAnsi="Times New Roman" w:cs="Times New Roman"/>
          <w:b/>
          <w:bCs/>
          <w:sz w:val="24"/>
          <w:szCs w:val="24"/>
        </w:rPr>
      </w:pPr>
      <w:r>
        <w:rPr>
          <w:rFonts w:ascii="Times New Roman" w:hAnsi="Times New Roman" w:cs="Times New Roman"/>
          <w:b/>
          <w:bCs/>
          <w:sz w:val="24"/>
          <w:szCs w:val="24"/>
        </w:rPr>
        <w:br w:type="page"/>
      </w:r>
    </w:p>
    <w:p w14:paraId="63A00619" w14:textId="77777777" w:rsidR="00185BFE" w:rsidRDefault="00185BFE" w:rsidP="006606DA">
      <w:pPr>
        <w:rPr>
          <w:rFonts w:ascii="Times New Roman" w:hAnsi="Times New Roman" w:cs="Times New Roman"/>
          <w:b/>
          <w:bCs/>
          <w:sz w:val="24"/>
          <w:szCs w:val="24"/>
        </w:rPr>
      </w:pPr>
    </w:p>
    <w:p w14:paraId="4E11793B" w14:textId="1BE3AE50"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Screenshots</w:t>
      </w:r>
      <w:r>
        <w:rPr>
          <w:rFonts w:ascii="Times New Roman" w:hAnsi="Times New Roman" w:cs="Times New Roman"/>
          <w:b/>
          <w:bCs/>
          <w:sz w:val="24"/>
          <w:szCs w:val="24"/>
          <w:u w:val="single"/>
        </w:rPr>
        <w:t xml:space="preserve"> on Enhancements made this Module</w:t>
      </w:r>
      <w:r>
        <w:rPr>
          <w:rFonts w:ascii="Times New Roman" w:hAnsi="Times New Roman" w:cs="Times New Roman"/>
          <w:b/>
          <w:bCs/>
          <w:sz w:val="24"/>
          <w:szCs w:val="24"/>
          <w:u w:val="single"/>
        </w:rPr>
        <w:t>:</w:t>
      </w:r>
    </w:p>
    <w:p w14:paraId="0F649B69"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Original Home Screen</w:t>
      </w:r>
    </w:p>
    <w:p w14:paraId="21AACFDB"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39F91D9" wp14:editId="2BAB162A">
            <wp:extent cx="5277678" cy="2345635"/>
            <wp:effectExtent l="0" t="0" r="0" b="0"/>
            <wp:docPr id="1651513734" name="Picture 1"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3734" name="Picture 1" descr="A blue sky with cloud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92102" cy="2352046"/>
                    </a:xfrm>
                    <a:prstGeom prst="rect">
                      <a:avLst/>
                    </a:prstGeom>
                  </pic:spPr>
                </pic:pic>
              </a:graphicData>
            </a:graphic>
          </wp:inline>
        </w:drawing>
      </w:r>
    </w:p>
    <w:p w14:paraId="30F4CDB1"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Home Screen (Not Logged In)</w:t>
      </w:r>
    </w:p>
    <w:p w14:paraId="3A83BD91"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D7E050D" wp14:editId="46949B9D">
            <wp:extent cx="5943600" cy="1965325"/>
            <wp:effectExtent l="0" t="0" r="0" b="0"/>
            <wp:docPr id="665815464" name="Picture 2" descr="A collage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5464" name="Picture 2" descr="A collage of dog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4174D3E5" w14:textId="39F1BF13" w:rsidR="00F64F54" w:rsidRDefault="00F64F54">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A3C0F4D" w14:textId="77777777" w:rsidR="00F64F54" w:rsidRDefault="00F64F54" w:rsidP="00BB19B3">
      <w:pPr>
        <w:rPr>
          <w:rFonts w:ascii="Times New Roman" w:hAnsi="Times New Roman" w:cs="Times New Roman"/>
          <w:b/>
          <w:bCs/>
          <w:sz w:val="24"/>
          <w:szCs w:val="24"/>
          <w:u w:val="single"/>
        </w:rPr>
      </w:pPr>
    </w:p>
    <w:p w14:paraId="6B0C3B57" w14:textId="0D16DEFA"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Home Screen (Logged In)</w:t>
      </w:r>
    </w:p>
    <w:p w14:paraId="4F4D6660"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E22B259" wp14:editId="2420D1C8">
            <wp:extent cx="5943600" cy="1803400"/>
            <wp:effectExtent l="0" t="0" r="0" b="6350"/>
            <wp:docPr id="1637560049" name="Picture 3"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0049" name="Picture 3" descr="A screenshot of a do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675D4EC2"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Original Animal List</w:t>
      </w:r>
    </w:p>
    <w:p w14:paraId="01A3592C"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A1CAA25" wp14:editId="58B801AA">
            <wp:extent cx="5943887" cy="1496363"/>
            <wp:effectExtent l="0" t="0" r="0" b="8890"/>
            <wp:docPr id="1306346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602" name="Picture 4"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887" cy="1496363"/>
                    </a:xfrm>
                    <a:prstGeom prst="rect">
                      <a:avLst/>
                    </a:prstGeom>
                  </pic:spPr>
                </pic:pic>
              </a:graphicData>
            </a:graphic>
          </wp:inline>
        </w:drawing>
      </w:r>
    </w:p>
    <w:p w14:paraId="1E295275" w14:textId="324D26E0" w:rsidR="00F64F54" w:rsidRDefault="00F64F54">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4D92715" w14:textId="77777777" w:rsidR="00F64F54" w:rsidRDefault="00F64F54" w:rsidP="00BB19B3">
      <w:pPr>
        <w:rPr>
          <w:rFonts w:ascii="Times New Roman" w:hAnsi="Times New Roman" w:cs="Times New Roman"/>
          <w:b/>
          <w:bCs/>
          <w:sz w:val="24"/>
          <w:szCs w:val="24"/>
          <w:u w:val="single"/>
        </w:rPr>
      </w:pPr>
    </w:p>
    <w:p w14:paraId="72A0A7A7" w14:textId="3D23B6D1"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Animal List (Not Logged In)</w:t>
      </w:r>
    </w:p>
    <w:p w14:paraId="184C9421"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624C7C0" wp14:editId="6C0FE74A">
            <wp:extent cx="5943600" cy="2463165"/>
            <wp:effectExtent l="0" t="0" r="0" b="0"/>
            <wp:docPr id="10364129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2938"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4CDB6890"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Animal List (Logged In)</w:t>
      </w:r>
    </w:p>
    <w:p w14:paraId="18474D75"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928FA38" wp14:editId="74140564">
            <wp:extent cx="5943600" cy="2199005"/>
            <wp:effectExtent l="0" t="0" r="0" b="0"/>
            <wp:docPr id="5756463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46318"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14:paraId="5818FA84" w14:textId="514F809B" w:rsidR="00F64F54" w:rsidRDefault="00F64F54">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72058E4D" w14:textId="77777777" w:rsidR="00F64F54" w:rsidRDefault="00F64F54" w:rsidP="00BB19B3">
      <w:pPr>
        <w:rPr>
          <w:rFonts w:ascii="Times New Roman" w:hAnsi="Times New Roman" w:cs="Times New Roman"/>
          <w:b/>
          <w:bCs/>
          <w:sz w:val="24"/>
          <w:szCs w:val="24"/>
          <w:u w:val="single"/>
        </w:rPr>
      </w:pPr>
    </w:p>
    <w:p w14:paraId="02733FA0" w14:textId="29BD23F3"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Original Intake Form</w:t>
      </w:r>
    </w:p>
    <w:p w14:paraId="1A5C807E"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F1FBF5F" wp14:editId="3FFD64AC">
            <wp:extent cx="3009352" cy="3537236"/>
            <wp:effectExtent l="0" t="0" r="635" b="6350"/>
            <wp:docPr id="21402801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0172" name="Picture 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09352" cy="3537236"/>
                    </a:xfrm>
                    <a:prstGeom prst="rect">
                      <a:avLst/>
                    </a:prstGeom>
                  </pic:spPr>
                </pic:pic>
              </a:graphicData>
            </a:graphic>
          </wp:inline>
        </w:drawing>
      </w:r>
    </w:p>
    <w:p w14:paraId="69BA316C"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Enhanced Intake Form</w:t>
      </w:r>
    </w:p>
    <w:p w14:paraId="2706F04D"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70BE70F" wp14:editId="1EAC1CB8">
            <wp:extent cx="5943600" cy="2830195"/>
            <wp:effectExtent l="0" t="0" r="0" b="8255"/>
            <wp:docPr id="9588154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15420"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03D7B4F"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New Login Screen</w:t>
      </w:r>
    </w:p>
    <w:p w14:paraId="61B06E86"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BD67278" wp14:editId="7CF24533">
            <wp:extent cx="5943600" cy="2171065"/>
            <wp:effectExtent l="0" t="0" r="0" b="635"/>
            <wp:docPr id="1988961337" name="Picture 9" descr="A login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61337" name="Picture 9" descr="A login screen 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488CE8F0"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sz w:val="24"/>
          <w:szCs w:val="24"/>
          <w:u w:val="single"/>
        </w:rPr>
        <w:t>New Register Form</w:t>
      </w:r>
    </w:p>
    <w:p w14:paraId="60D12C5B" w14:textId="77777777" w:rsidR="00BB19B3" w:rsidRDefault="00BB19B3" w:rsidP="00BB19B3">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555AD09" wp14:editId="72DC27AE">
            <wp:extent cx="5943600" cy="2040890"/>
            <wp:effectExtent l="0" t="0" r="0" b="0"/>
            <wp:docPr id="873720951"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0951" name="Picture 10" descr="A screen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18D4333C" w14:textId="77777777" w:rsidR="00185BFE" w:rsidRPr="006606DA" w:rsidRDefault="00185BFE" w:rsidP="006606DA">
      <w:pPr>
        <w:rPr>
          <w:rFonts w:ascii="Times New Roman" w:hAnsi="Times New Roman" w:cs="Times New Roman"/>
          <w:b/>
          <w:bCs/>
          <w:sz w:val="24"/>
          <w:szCs w:val="24"/>
        </w:rPr>
      </w:pPr>
    </w:p>
    <w:sectPr w:rsidR="00185BFE" w:rsidRPr="006606DA">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65E56" w14:textId="77777777" w:rsidR="00D05A14" w:rsidRDefault="00D05A14" w:rsidP="007736E0">
      <w:pPr>
        <w:spacing w:after="0" w:line="240" w:lineRule="auto"/>
      </w:pPr>
      <w:r>
        <w:separator/>
      </w:r>
    </w:p>
  </w:endnote>
  <w:endnote w:type="continuationSeparator" w:id="0">
    <w:p w14:paraId="2B7B0F10" w14:textId="77777777" w:rsidR="00D05A14" w:rsidRDefault="00D05A14" w:rsidP="0077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BFE24" w14:textId="77777777" w:rsidR="00D05A14" w:rsidRDefault="00D05A14" w:rsidP="007736E0">
      <w:pPr>
        <w:spacing w:after="0" w:line="240" w:lineRule="auto"/>
      </w:pPr>
      <w:r>
        <w:separator/>
      </w:r>
    </w:p>
  </w:footnote>
  <w:footnote w:type="continuationSeparator" w:id="0">
    <w:p w14:paraId="0530A637" w14:textId="77777777" w:rsidR="00D05A14" w:rsidRDefault="00D05A14" w:rsidP="007736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6413759"/>
      <w:docPartObj>
        <w:docPartGallery w:val="Page Numbers (Top of Page)"/>
        <w:docPartUnique/>
      </w:docPartObj>
    </w:sdtPr>
    <w:sdtEndPr>
      <w:rPr>
        <w:noProof/>
      </w:rPr>
    </w:sdtEndPr>
    <w:sdtContent>
      <w:p w14:paraId="0A1304A9" w14:textId="0ADE9908" w:rsidR="00A545AF" w:rsidRDefault="00A545A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6E7178" w14:textId="77777777" w:rsidR="007736E0" w:rsidRDefault="007736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DB11F8"/>
    <w:multiLevelType w:val="multilevel"/>
    <w:tmpl w:val="FA228C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35B382F"/>
    <w:multiLevelType w:val="hybridMultilevel"/>
    <w:tmpl w:val="58FE96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16F5460"/>
    <w:multiLevelType w:val="hybridMultilevel"/>
    <w:tmpl w:val="603A0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8711E3"/>
    <w:multiLevelType w:val="multilevel"/>
    <w:tmpl w:val="EB7A6C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4D0460"/>
    <w:multiLevelType w:val="multilevel"/>
    <w:tmpl w:val="21A04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7C004D"/>
    <w:multiLevelType w:val="hybridMultilevel"/>
    <w:tmpl w:val="91F6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391D86"/>
    <w:multiLevelType w:val="multilevel"/>
    <w:tmpl w:val="9350D5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4F2991"/>
    <w:multiLevelType w:val="hybridMultilevel"/>
    <w:tmpl w:val="B316B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8220071">
    <w:abstractNumId w:val="4"/>
  </w:num>
  <w:num w:numId="2" w16cid:durableId="468865417">
    <w:abstractNumId w:val="0"/>
  </w:num>
  <w:num w:numId="3" w16cid:durableId="1268586773">
    <w:abstractNumId w:val="7"/>
  </w:num>
  <w:num w:numId="4" w16cid:durableId="537819085">
    <w:abstractNumId w:val="6"/>
  </w:num>
  <w:num w:numId="5" w16cid:durableId="1633094869">
    <w:abstractNumId w:val="5"/>
  </w:num>
  <w:num w:numId="6" w16cid:durableId="460390844">
    <w:abstractNumId w:val="1"/>
  </w:num>
  <w:num w:numId="7" w16cid:durableId="1390959554">
    <w:abstractNumId w:val="3"/>
  </w:num>
  <w:num w:numId="8" w16cid:durableId="137109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F8B"/>
    <w:rsid w:val="00080F8B"/>
    <w:rsid w:val="000840C3"/>
    <w:rsid w:val="00084843"/>
    <w:rsid w:val="0008579C"/>
    <w:rsid w:val="000A5AB7"/>
    <w:rsid w:val="000B2E9B"/>
    <w:rsid w:val="000D2E5D"/>
    <w:rsid w:val="000E5356"/>
    <w:rsid w:val="000F0BA9"/>
    <w:rsid w:val="000F3D09"/>
    <w:rsid w:val="0011371B"/>
    <w:rsid w:val="0012454D"/>
    <w:rsid w:val="00163845"/>
    <w:rsid w:val="00185BFE"/>
    <w:rsid w:val="001912F9"/>
    <w:rsid w:val="001B251F"/>
    <w:rsid w:val="001D37D4"/>
    <w:rsid w:val="001D6021"/>
    <w:rsid w:val="002121C8"/>
    <w:rsid w:val="002216DE"/>
    <w:rsid w:val="00222649"/>
    <w:rsid w:val="00227204"/>
    <w:rsid w:val="00227F69"/>
    <w:rsid w:val="002337BE"/>
    <w:rsid w:val="00235909"/>
    <w:rsid w:val="0024226A"/>
    <w:rsid w:val="00256015"/>
    <w:rsid w:val="002B059E"/>
    <w:rsid w:val="002B14A7"/>
    <w:rsid w:val="002B69F8"/>
    <w:rsid w:val="002D61D2"/>
    <w:rsid w:val="002F37B8"/>
    <w:rsid w:val="00321F51"/>
    <w:rsid w:val="0032572C"/>
    <w:rsid w:val="0033188F"/>
    <w:rsid w:val="00334248"/>
    <w:rsid w:val="00344D01"/>
    <w:rsid w:val="00350B05"/>
    <w:rsid w:val="00375E96"/>
    <w:rsid w:val="0039403E"/>
    <w:rsid w:val="003A6972"/>
    <w:rsid w:val="003B172E"/>
    <w:rsid w:val="003F0E67"/>
    <w:rsid w:val="0042757B"/>
    <w:rsid w:val="004441A1"/>
    <w:rsid w:val="004627A2"/>
    <w:rsid w:val="00477C8F"/>
    <w:rsid w:val="00486BE0"/>
    <w:rsid w:val="00491909"/>
    <w:rsid w:val="004B5FFF"/>
    <w:rsid w:val="004E3B2F"/>
    <w:rsid w:val="004F5A74"/>
    <w:rsid w:val="00504C67"/>
    <w:rsid w:val="005414D8"/>
    <w:rsid w:val="00543A38"/>
    <w:rsid w:val="005560B2"/>
    <w:rsid w:val="005719A2"/>
    <w:rsid w:val="00586E1F"/>
    <w:rsid w:val="00596885"/>
    <w:rsid w:val="005B2292"/>
    <w:rsid w:val="005C43BB"/>
    <w:rsid w:val="005D6365"/>
    <w:rsid w:val="005E371B"/>
    <w:rsid w:val="005F49D5"/>
    <w:rsid w:val="00611FFD"/>
    <w:rsid w:val="006227E3"/>
    <w:rsid w:val="00624337"/>
    <w:rsid w:val="006303FF"/>
    <w:rsid w:val="0065539F"/>
    <w:rsid w:val="006606DA"/>
    <w:rsid w:val="00667B25"/>
    <w:rsid w:val="00671E88"/>
    <w:rsid w:val="00681FA9"/>
    <w:rsid w:val="007020A9"/>
    <w:rsid w:val="007736E0"/>
    <w:rsid w:val="0078417D"/>
    <w:rsid w:val="00784D84"/>
    <w:rsid w:val="007A2A75"/>
    <w:rsid w:val="007B1664"/>
    <w:rsid w:val="00807B65"/>
    <w:rsid w:val="00812324"/>
    <w:rsid w:val="0082355E"/>
    <w:rsid w:val="008432CF"/>
    <w:rsid w:val="00850F56"/>
    <w:rsid w:val="00863DE3"/>
    <w:rsid w:val="00870EDD"/>
    <w:rsid w:val="00886653"/>
    <w:rsid w:val="008B3ABE"/>
    <w:rsid w:val="008C0080"/>
    <w:rsid w:val="00916B11"/>
    <w:rsid w:val="00925C0D"/>
    <w:rsid w:val="0092746E"/>
    <w:rsid w:val="00933B95"/>
    <w:rsid w:val="00963AEA"/>
    <w:rsid w:val="009827D3"/>
    <w:rsid w:val="009B089B"/>
    <w:rsid w:val="009B2160"/>
    <w:rsid w:val="00A01799"/>
    <w:rsid w:val="00A05CA0"/>
    <w:rsid w:val="00A1041F"/>
    <w:rsid w:val="00A3509A"/>
    <w:rsid w:val="00A454D2"/>
    <w:rsid w:val="00A545AF"/>
    <w:rsid w:val="00A623A4"/>
    <w:rsid w:val="00A70A6C"/>
    <w:rsid w:val="00AC4549"/>
    <w:rsid w:val="00AE62FE"/>
    <w:rsid w:val="00AF35A6"/>
    <w:rsid w:val="00B52C75"/>
    <w:rsid w:val="00B576A6"/>
    <w:rsid w:val="00B765D5"/>
    <w:rsid w:val="00BB19B3"/>
    <w:rsid w:val="00BC42E2"/>
    <w:rsid w:val="00C1725A"/>
    <w:rsid w:val="00C63730"/>
    <w:rsid w:val="00C91CF4"/>
    <w:rsid w:val="00CA1AC9"/>
    <w:rsid w:val="00CF6C0A"/>
    <w:rsid w:val="00D05A14"/>
    <w:rsid w:val="00D41445"/>
    <w:rsid w:val="00D55BC8"/>
    <w:rsid w:val="00D9169E"/>
    <w:rsid w:val="00DF1FA2"/>
    <w:rsid w:val="00E02054"/>
    <w:rsid w:val="00E07A94"/>
    <w:rsid w:val="00E16B58"/>
    <w:rsid w:val="00E334EE"/>
    <w:rsid w:val="00E33E5B"/>
    <w:rsid w:val="00E41BD8"/>
    <w:rsid w:val="00E478A6"/>
    <w:rsid w:val="00E54CF2"/>
    <w:rsid w:val="00E64164"/>
    <w:rsid w:val="00E719EF"/>
    <w:rsid w:val="00E735A5"/>
    <w:rsid w:val="00E8680F"/>
    <w:rsid w:val="00E87CCA"/>
    <w:rsid w:val="00EA1AC3"/>
    <w:rsid w:val="00EB5A26"/>
    <w:rsid w:val="00EC44E0"/>
    <w:rsid w:val="00ED0C5E"/>
    <w:rsid w:val="00F022BC"/>
    <w:rsid w:val="00F30507"/>
    <w:rsid w:val="00F500F2"/>
    <w:rsid w:val="00F64F54"/>
    <w:rsid w:val="00F847A3"/>
    <w:rsid w:val="00F960D5"/>
    <w:rsid w:val="00FA064F"/>
    <w:rsid w:val="00FA48AD"/>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E5030"/>
  <w15:chartTrackingRefBased/>
  <w15:docId w15:val="{D7A9E687-466A-474C-B390-9095C35FA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D0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6E0"/>
  </w:style>
  <w:style w:type="paragraph" w:styleId="Footer">
    <w:name w:val="footer"/>
    <w:basedOn w:val="Normal"/>
    <w:link w:val="FooterChar"/>
    <w:uiPriority w:val="99"/>
    <w:unhideWhenUsed/>
    <w:rsid w:val="0077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6E0"/>
  </w:style>
  <w:style w:type="character" w:styleId="Hyperlink">
    <w:name w:val="Hyperlink"/>
    <w:basedOn w:val="DefaultParagraphFont"/>
    <w:uiPriority w:val="99"/>
    <w:unhideWhenUsed/>
    <w:rsid w:val="00F500F2"/>
    <w:rPr>
      <w:color w:val="0563C1" w:themeColor="hyperlink"/>
      <w:u w:val="single"/>
    </w:rPr>
  </w:style>
  <w:style w:type="character" w:styleId="UnresolvedMention">
    <w:name w:val="Unresolved Mention"/>
    <w:basedOn w:val="DefaultParagraphFont"/>
    <w:uiPriority w:val="99"/>
    <w:semiHidden/>
    <w:unhideWhenUsed/>
    <w:rsid w:val="00F500F2"/>
    <w:rPr>
      <w:color w:val="605E5C"/>
      <w:shd w:val="clear" w:color="auto" w:fill="E1DFDD"/>
    </w:rPr>
  </w:style>
  <w:style w:type="paragraph" w:styleId="ListParagraph">
    <w:name w:val="List Paragraph"/>
    <w:basedOn w:val="Normal"/>
    <w:uiPriority w:val="34"/>
    <w:qFormat/>
    <w:rsid w:val="005719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69831">
      <w:bodyDiv w:val="1"/>
      <w:marLeft w:val="0"/>
      <w:marRight w:val="0"/>
      <w:marTop w:val="0"/>
      <w:marBottom w:val="0"/>
      <w:divBdr>
        <w:top w:val="none" w:sz="0" w:space="0" w:color="auto"/>
        <w:left w:val="none" w:sz="0" w:space="0" w:color="auto"/>
        <w:bottom w:val="none" w:sz="0" w:space="0" w:color="auto"/>
        <w:right w:val="none" w:sz="0" w:space="0" w:color="auto"/>
      </w:divBdr>
    </w:div>
    <w:div w:id="852184475">
      <w:bodyDiv w:val="1"/>
      <w:marLeft w:val="0"/>
      <w:marRight w:val="0"/>
      <w:marTop w:val="0"/>
      <w:marBottom w:val="0"/>
      <w:divBdr>
        <w:top w:val="none" w:sz="0" w:space="0" w:color="auto"/>
        <w:left w:val="none" w:sz="0" w:space="0" w:color="auto"/>
        <w:bottom w:val="none" w:sz="0" w:space="0" w:color="auto"/>
        <w:right w:val="none" w:sz="0" w:space="0" w:color="auto"/>
      </w:divBdr>
    </w:div>
    <w:div w:id="1301301147">
      <w:bodyDiv w:val="1"/>
      <w:marLeft w:val="0"/>
      <w:marRight w:val="0"/>
      <w:marTop w:val="0"/>
      <w:marBottom w:val="0"/>
      <w:divBdr>
        <w:top w:val="none" w:sz="0" w:space="0" w:color="auto"/>
        <w:left w:val="none" w:sz="0" w:space="0" w:color="auto"/>
        <w:bottom w:val="none" w:sz="0" w:space="0" w:color="auto"/>
        <w:right w:val="none" w:sz="0" w:space="0" w:color="auto"/>
      </w:divBdr>
    </w:div>
    <w:div w:id="1334794038">
      <w:bodyDiv w:val="1"/>
      <w:marLeft w:val="0"/>
      <w:marRight w:val="0"/>
      <w:marTop w:val="0"/>
      <w:marBottom w:val="0"/>
      <w:divBdr>
        <w:top w:val="none" w:sz="0" w:space="0" w:color="auto"/>
        <w:left w:val="none" w:sz="0" w:space="0" w:color="auto"/>
        <w:bottom w:val="none" w:sz="0" w:space="0" w:color="auto"/>
        <w:right w:val="none" w:sz="0" w:space="0" w:color="auto"/>
      </w:divBdr>
    </w:div>
    <w:div w:id="1377972982">
      <w:bodyDiv w:val="1"/>
      <w:marLeft w:val="0"/>
      <w:marRight w:val="0"/>
      <w:marTop w:val="0"/>
      <w:marBottom w:val="0"/>
      <w:divBdr>
        <w:top w:val="none" w:sz="0" w:space="0" w:color="auto"/>
        <w:left w:val="none" w:sz="0" w:space="0" w:color="auto"/>
        <w:bottom w:val="none" w:sz="0" w:space="0" w:color="auto"/>
        <w:right w:val="none" w:sz="0" w:space="0" w:color="auto"/>
      </w:divBdr>
    </w:div>
    <w:div w:id="1811705605">
      <w:bodyDiv w:val="1"/>
      <w:marLeft w:val="0"/>
      <w:marRight w:val="0"/>
      <w:marTop w:val="0"/>
      <w:marBottom w:val="0"/>
      <w:divBdr>
        <w:top w:val="none" w:sz="0" w:space="0" w:color="auto"/>
        <w:left w:val="none" w:sz="0" w:space="0" w:color="auto"/>
        <w:bottom w:val="none" w:sz="0" w:space="0" w:color="auto"/>
        <w:right w:val="none" w:sz="0" w:space="0" w:color="auto"/>
      </w:divBdr>
    </w:div>
    <w:div w:id="1847671610">
      <w:bodyDiv w:val="1"/>
      <w:marLeft w:val="0"/>
      <w:marRight w:val="0"/>
      <w:marTop w:val="0"/>
      <w:marBottom w:val="0"/>
      <w:divBdr>
        <w:top w:val="none" w:sz="0" w:space="0" w:color="auto"/>
        <w:left w:val="none" w:sz="0" w:space="0" w:color="auto"/>
        <w:bottom w:val="none" w:sz="0" w:space="0" w:color="auto"/>
        <w:right w:val="none" w:sz="0" w:space="0" w:color="auto"/>
      </w:divBdr>
    </w:div>
    <w:div w:id="189585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rfg\OneDrive\Documents\Custom%20Office%20Templates\Schoo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School template.dotx</Template>
  <TotalTime>18</TotalTime>
  <Pages>9</Pages>
  <Words>553</Words>
  <Characters>3154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king</dc:creator>
  <cp:keywords/>
  <dc:description/>
  <cp:lastModifiedBy>King, Christopher</cp:lastModifiedBy>
  <cp:revision>25</cp:revision>
  <dcterms:created xsi:type="dcterms:W3CDTF">2024-11-25T01:25:00Z</dcterms:created>
  <dcterms:modified xsi:type="dcterms:W3CDTF">2024-11-25T01:43:00Z</dcterms:modified>
</cp:coreProperties>
</file>