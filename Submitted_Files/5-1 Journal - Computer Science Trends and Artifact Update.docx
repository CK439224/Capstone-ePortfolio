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A2ABB6" w14:textId="54813AC3" w:rsidR="00E41BD8" w:rsidRDefault="006244B9" w:rsidP="005D6365">
      <w:pPr>
        <w:contextualSpacing/>
        <w:jc w:val="center"/>
        <w:rPr>
          <w:rFonts w:ascii="Times New Roman" w:hAnsi="Times New Roman" w:cs="Times New Roman"/>
          <w:b/>
          <w:bCs/>
          <w:sz w:val="24"/>
          <w:szCs w:val="24"/>
        </w:rPr>
      </w:pPr>
      <w:r w:rsidRPr="006244B9">
        <w:rPr>
          <w:rFonts w:ascii="Times New Roman" w:hAnsi="Times New Roman" w:cs="Times New Roman"/>
          <w:b/>
          <w:bCs/>
          <w:sz w:val="24"/>
          <w:szCs w:val="24"/>
        </w:rPr>
        <w:t>5-1 Journal: Computer Science Trends and Artifact Update</w:t>
      </w:r>
    </w:p>
    <w:p w14:paraId="6D609986" w14:textId="1141977E" w:rsidR="005D6365" w:rsidRDefault="005D6365" w:rsidP="00DF1FA2">
      <w:pPr>
        <w:contextualSpacing/>
        <w:rPr>
          <w:rFonts w:ascii="Times New Roman" w:hAnsi="Times New Roman" w:cs="Times New Roman"/>
          <w:b/>
          <w:bCs/>
          <w:sz w:val="24"/>
          <w:szCs w:val="24"/>
        </w:rPr>
      </w:pPr>
    </w:p>
    <w:p w14:paraId="7B8A94F1" w14:textId="5833F18F" w:rsidR="00504C67" w:rsidRDefault="00504C67" w:rsidP="005D6365">
      <w:pPr>
        <w:contextualSpacing/>
        <w:jc w:val="center"/>
        <w:rPr>
          <w:rFonts w:ascii="Times New Roman" w:hAnsi="Times New Roman" w:cs="Times New Roman"/>
          <w:sz w:val="24"/>
          <w:szCs w:val="24"/>
        </w:rPr>
      </w:pPr>
      <w:r>
        <w:rPr>
          <w:rFonts w:ascii="Times New Roman" w:hAnsi="Times New Roman" w:cs="Times New Roman"/>
          <w:sz w:val="24"/>
          <w:szCs w:val="24"/>
        </w:rPr>
        <w:t>Christopher King</w:t>
      </w:r>
    </w:p>
    <w:p w14:paraId="2DEE93EE" w14:textId="0CE5A24D" w:rsidR="005D6365" w:rsidRDefault="005D6365" w:rsidP="005D6365">
      <w:pPr>
        <w:contextualSpacing/>
        <w:jc w:val="center"/>
        <w:rPr>
          <w:rFonts w:ascii="Times New Roman" w:hAnsi="Times New Roman" w:cs="Times New Roman"/>
          <w:sz w:val="24"/>
          <w:szCs w:val="24"/>
        </w:rPr>
      </w:pPr>
      <w:r>
        <w:rPr>
          <w:rFonts w:ascii="Times New Roman" w:hAnsi="Times New Roman" w:cs="Times New Roman"/>
          <w:sz w:val="24"/>
          <w:szCs w:val="24"/>
        </w:rPr>
        <w:t>Southern New Hampshire University</w:t>
      </w:r>
    </w:p>
    <w:p w14:paraId="34ADDAD1" w14:textId="1506F5DF" w:rsidR="005D6365" w:rsidRDefault="00FA48AD" w:rsidP="005D6365">
      <w:pPr>
        <w:contextualSpacing/>
        <w:jc w:val="center"/>
        <w:rPr>
          <w:rFonts w:ascii="Times New Roman" w:hAnsi="Times New Roman" w:cs="Times New Roman"/>
          <w:sz w:val="24"/>
          <w:szCs w:val="24"/>
        </w:rPr>
      </w:pPr>
      <w:r>
        <w:rPr>
          <w:rFonts w:ascii="Times New Roman" w:hAnsi="Times New Roman" w:cs="Times New Roman"/>
          <w:sz w:val="24"/>
          <w:szCs w:val="24"/>
        </w:rPr>
        <w:t>CS-499 Computer Science Capstone 2024</w:t>
      </w:r>
    </w:p>
    <w:p w14:paraId="0CB0571A" w14:textId="6B2E6B92" w:rsidR="005D6365" w:rsidRDefault="00E07A94" w:rsidP="005D6365">
      <w:pPr>
        <w:contextualSpacing/>
        <w:jc w:val="center"/>
        <w:rPr>
          <w:rFonts w:ascii="Times New Roman" w:hAnsi="Times New Roman" w:cs="Times New Roman"/>
          <w:sz w:val="24"/>
          <w:szCs w:val="24"/>
        </w:rPr>
      </w:pPr>
      <w:r>
        <w:rPr>
          <w:rFonts w:ascii="Times New Roman" w:hAnsi="Times New Roman" w:cs="Times New Roman"/>
          <w:sz w:val="24"/>
          <w:szCs w:val="24"/>
        </w:rPr>
        <w:t>Professor Conlan</w:t>
      </w:r>
    </w:p>
    <w:p w14:paraId="26C64F31" w14:textId="6BDD72FE" w:rsidR="003A6972" w:rsidRDefault="006244B9" w:rsidP="005D6365">
      <w:pPr>
        <w:contextualSpacing/>
        <w:jc w:val="center"/>
        <w:rPr>
          <w:rFonts w:ascii="Times New Roman" w:hAnsi="Times New Roman" w:cs="Times New Roman"/>
          <w:sz w:val="24"/>
          <w:szCs w:val="24"/>
        </w:rPr>
      </w:pPr>
      <w:r>
        <w:rPr>
          <w:rFonts w:ascii="Times New Roman" w:hAnsi="Times New Roman" w:cs="Times New Roman"/>
          <w:sz w:val="24"/>
          <w:szCs w:val="24"/>
        </w:rPr>
        <w:t>December 1</w:t>
      </w:r>
      <w:r w:rsidR="000B2E9B">
        <w:rPr>
          <w:rFonts w:ascii="Times New Roman" w:hAnsi="Times New Roman" w:cs="Times New Roman"/>
          <w:sz w:val="24"/>
          <w:szCs w:val="24"/>
        </w:rPr>
        <w:t>, 2024</w:t>
      </w:r>
    </w:p>
    <w:p w14:paraId="5DB5416D" w14:textId="0D9BE218" w:rsidR="00E41BD8" w:rsidRDefault="00E41BD8">
      <w:pPr>
        <w:rPr>
          <w:rFonts w:ascii="Times New Roman" w:hAnsi="Times New Roman" w:cs="Times New Roman"/>
          <w:sz w:val="24"/>
          <w:szCs w:val="24"/>
        </w:rPr>
      </w:pPr>
      <w:r>
        <w:rPr>
          <w:rFonts w:ascii="Times New Roman" w:hAnsi="Times New Roman" w:cs="Times New Roman"/>
          <w:sz w:val="24"/>
          <w:szCs w:val="24"/>
        </w:rPr>
        <w:br w:type="page"/>
      </w:r>
    </w:p>
    <w:p w14:paraId="057CEBA5" w14:textId="2468BDBC" w:rsidR="006244B9" w:rsidRDefault="006244B9" w:rsidP="006244B9">
      <w:pPr>
        <w:ind w:left="360"/>
        <w:jc w:val="center"/>
        <w:rPr>
          <w:rFonts w:ascii="Times New Roman" w:hAnsi="Times New Roman" w:cs="Times New Roman"/>
          <w:b/>
          <w:bCs/>
          <w:sz w:val="24"/>
          <w:szCs w:val="24"/>
        </w:rPr>
      </w:pPr>
      <w:r w:rsidRPr="006244B9">
        <w:rPr>
          <w:rFonts w:ascii="Times New Roman" w:hAnsi="Times New Roman" w:cs="Times New Roman"/>
          <w:b/>
          <w:bCs/>
          <w:sz w:val="24"/>
          <w:szCs w:val="24"/>
        </w:rPr>
        <w:lastRenderedPageBreak/>
        <w:t>5-1 Journal: Computer Science Trends and Artifact Update</w:t>
      </w:r>
    </w:p>
    <w:p w14:paraId="5AC3B723" w14:textId="77777777" w:rsidR="00CC3FE2" w:rsidRPr="00CC3FE2" w:rsidRDefault="00CC3FE2" w:rsidP="00CC3FE2">
      <w:pPr>
        <w:ind w:left="360"/>
        <w:rPr>
          <w:rFonts w:ascii="Times New Roman" w:hAnsi="Times New Roman" w:cs="Times New Roman"/>
          <w:b/>
          <w:bCs/>
          <w:sz w:val="24"/>
          <w:szCs w:val="24"/>
        </w:rPr>
      </w:pPr>
      <w:r w:rsidRPr="00CC3FE2">
        <w:rPr>
          <w:rFonts w:ascii="Times New Roman" w:hAnsi="Times New Roman" w:cs="Times New Roman"/>
          <w:b/>
          <w:bCs/>
          <w:sz w:val="24"/>
          <w:szCs w:val="24"/>
        </w:rPr>
        <w:t>Part One:</w:t>
      </w:r>
    </w:p>
    <w:p w14:paraId="215591FC" w14:textId="77777777" w:rsidR="00CC3FE2" w:rsidRDefault="00CC3FE2" w:rsidP="00A14AD3">
      <w:pPr>
        <w:numPr>
          <w:ilvl w:val="0"/>
          <w:numId w:val="10"/>
        </w:numPr>
        <w:rPr>
          <w:rFonts w:ascii="Times New Roman" w:hAnsi="Times New Roman" w:cs="Times New Roman"/>
          <w:b/>
          <w:bCs/>
          <w:sz w:val="24"/>
          <w:szCs w:val="24"/>
        </w:rPr>
      </w:pPr>
      <w:r w:rsidRPr="00CC3FE2">
        <w:rPr>
          <w:rFonts w:ascii="Times New Roman" w:hAnsi="Times New Roman" w:cs="Times New Roman"/>
          <w:b/>
          <w:bCs/>
          <w:sz w:val="24"/>
          <w:szCs w:val="24"/>
        </w:rPr>
        <w:t>What is the significance of each trend?</w:t>
      </w:r>
    </w:p>
    <w:p w14:paraId="210E9BF4" w14:textId="75793D17" w:rsidR="0004378E" w:rsidRDefault="00E35868" w:rsidP="00A14AD3">
      <w:pPr>
        <w:numPr>
          <w:ilvl w:val="1"/>
          <w:numId w:val="10"/>
        </w:numPr>
        <w:rPr>
          <w:rFonts w:ascii="Times New Roman" w:hAnsi="Times New Roman" w:cs="Times New Roman"/>
          <w:sz w:val="24"/>
          <w:szCs w:val="24"/>
        </w:rPr>
      </w:pPr>
      <w:r>
        <w:rPr>
          <w:rFonts w:ascii="Times New Roman" w:hAnsi="Times New Roman" w:cs="Times New Roman"/>
          <w:sz w:val="24"/>
          <w:szCs w:val="24"/>
        </w:rPr>
        <w:t xml:space="preserve">(AI and ML) </w:t>
      </w:r>
      <w:r w:rsidR="0004378E" w:rsidRPr="0004378E">
        <w:rPr>
          <w:rFonts w:ascii="Times New Roman" w:hAnsi="Times New Roman" w:cs="Times New Roman"/>
          <w:sz w:val="24"/>
          <w:szCs w:val="24"/>
        </w:rPr>
        <w:t>Artificial Intelligence and Machine Learning are revolutionizing problem-solving by enabling systems to learn from data, identify patterns, and make decisions without human intervention. These technologies have transformative applications across industries, from healthcare to finance and transportation. Their significance lies in their ability to automate complex processes, improve decision-making, and foster innovation.</w:t>
      </w:r>
    </w:p>
    <w:p w14:paraId="75F1F902" w14:textId="25C31C0A" w:rsidR="00443F12" w:rsidRPr="00CC3FE2" w:rsidRDefault="00443F12" w:rsidP="00A14AD3">
      <w:pPr>
        <w:numPr>
          <w:ilvl w:val="1"/>
          <w:numId w:val="10"/>
        </w:numPr>
        <w:rPr>
          <w:rFonts w:ascii="Times New Roman" w:hAnsi="Times New Roman" w:cs="Times New Roman"/>
          <w:sz w:val="24"/>
          <w:szCs w:val="24"/>
        </w:rPr>
      </w:pPr>
      <w:r>
        <w:rPr>
          <w:rFonts w:ascii="Times New Roman" w:hAnsi="Times New Roman" w:cs="Times New Roman"/>
          <w:sz w:val="24"/>
          <w:szCs w:val="24"/>
        </w:rPr>
        <w:t xml:space="preserve">(BC Tech) </w:t>
      </w:r>
      <w:r w:rsidRPr="00443F12">
        <w:rPr>
          <w:rFonts w:ascii="Times New Roman" w:hAnsi="Times New Roman" w:cs="Times New Roman"/>
          <w:sz w:val="24"/>
          <w:szCs w:val="24"/>
        </w:rPr>
        <w:t>Blockchain technology, best known for powering cryptocurrencies, is a secure, decentralized ledger system. Its significance extends beyond finance, offering solutions for transparency, security, and efficiency in sectors like supply chain management, healthcare, and governance.</w:t>
      </w:r>
    </w:p>
    <w:p w14:paraId="6ACE22F9" w14:textId="77777777" w:rsidR="00CC3FE2" w:rsidRDefault="00CC3FE2" w:rsidP="007F60A6">
      <w:pPr>
        <w:numPr>
          <w:ilvl w:val="0"/>
          <w:numId w:val="11"/>
        </w:numPr>
        <w:rPr>
          <w:rFonts w:ascii="Times New Roman" w:hAnsi="Times New Roman" w:cs="Times New Roman"/>
          <w:b/>
          <w:bCs/>
          <w:sz w:val="24"/>
          <w:szCs w:val="24"/>
        </w:rPr>
      </w:pPr>
      <w:r w:rsidRPr="00CC3FE2">
        <w:rPr>
          <w:rFonts w:ascii="Times New Roman" w:hAnsi="Times New Roman" w:cs="Times New Roman"/>
          <w:b/>
          <w:bCs/>
          <w:sz w:val="24"/>
          <w:szCs w:val="24"/>
        </w:rPr>
        <w:t>How will each trend change the field of computer science?</w:t>
      </w:r>
    </w:p>
    <w:p w14:paraId="78711C6A" w14:textId="64EA2E37" w:rsidR="007F60A6" w:rsidRDefault="00E35868" w:rsidP="007F60A6">
      <w:pPr>
        <w:numPr>
          <w:ilvl w:val="1"/>
          <w:numId w:val="11"/>
        </w:numPr>
        <w:rPr>
          <w:rFonts w:ascii="Times New Roman" w:hAnsi="Times New Roman" w:cs="Times New Roman"/>
          <w:sz w:val="24"/>
          <w:szCs w:val="24"/>
        </w:rPr>
      </w:pPr>
      <w:r>
        <w:rPr>
          <w:rFonts w:ascii="Times New Roman" w:hAnsi="Times New Roman" w:cs="Times New Roman"/>
          <w:sz w:val="24"/>
          <w:szCs w:val="24"/>
        </w:rPr>
        <w:t xml:space="preserve">(AI and ML) </w:t>
      </w:r>
      <w:r w:rsidR="007F60A6" w:rsidRPr="007F60A6">
        <w:rPr>
          <w:rFonts w:ascii="Times New Roman" w:hAnsi="Times New Roman" w:cs="Times New Roman"/>
          <w:sz w:val="24"/>
          <w:szCs w:val="24"/>
        </w:rPr>
        <w:t>AI and ML are changing the field of computer science by shifting the focus from traditional programming to data-driven methodologies. They encourage interdisciplinary approaches, combining computer science with statistics, neuroscience, and cognitive science. This trend pushes researchers and developers to innovate in areas such as natural language processing, computer vision, and predictive analytics.</w:t>
      </w:r>
    </w:p>
    <w:p w14:paraId="2237BC50" w14:textId="5DC59A23" w:rsidR="00FE0AC2" w:rsidRPr="00CC3FE2" w:rsidRDefault="004706C3" w:rsidP="007F60A6">
      <w:pPr>
        <w:numPr>
          <w:ilvl w:val="1"/>
          <w:numId w:val="11"/>
        </w:numPr>
        <w:rPr>
          <w:rFonts w:ascii="Times New Roman" w:hAnsi="Times New Roman" w:cs="Times New Roman"/>
          <w:sz w:val="24"/>
          <w:szCs w:val="24"/>
        </w:rPr>
      </w:pPr>
      <w:r>
        <w:rPr>
          <w:rFonts w:ascii="Times New Roman" w:hAnsi="Times New Roman" w:cs="Times New Roman"/>
          <w:sz w:val="24"/>
          <w:szCs w:val="24"/>
        </w:rPr>
        <w:lastRenderedPageBreak/>
        <w:t xml:space="preserve">(BC Tech) </w:t>
      </w:r>
      <w:r w:rsidR="00FE0AC2" w:rsidRPr="00FE0AC2">
        <w:rPr>
          <w:rFonts w:ascii="Times New Roman" w:hAnsi="Times New Roman" w:cs="Times New Roman"/>
          <w:sz w:val="24"/>
          <w:szCs w:val="24"/>
        </w:rPr>
        <w:t>Blockchain is driving innovations in distributed computing, cryptographic security, and data integrity. It challenges computer scientists to rethink data storage and transaction models while creating opportunities for peer-to-peer applications.</w:t>
      </w:r>
    </w:p>
    <w:p w14:paraId="01208DAB" w14:textId="77777777" w:rsidR="00CC3FE2" w:rsidRDefault="00CC3FE2" w:rsidP="00D50B13">
      <w:pPr>
        <w:numPr>
          <w:ilvl w:val="0"/>
          <w:numId w:val="12"/>
        </w:numPr>
        <w:rPr>
          <w:rFonts w:ascii="Times New Roman" w:hAnsi="Times New Roman" w:cs="Times New Roman"/>
          <w:b/>
          <w:bCs/>
          <w:sz w:val="24"/>
          <w:szCs w:val="24"/>
        </w:rPr>
      </w:pPr>
      <w:r w:rsidRPr="00CC3FE2">
        <w:rPr>
          <w:rFonts w:ascii="Times New Roman" w:hAnsi="Times New Roman" w:cs="Times New Roman"/>
          <w:b/>
          <w:bCs/>
          <w:sz w:val="24"/>
          <w:szCs w:val="24"/>
        </w:rPr>
        <w:t>How will each trend change the experience of consumers, workers, or citizens?</w:t>
      </w:r>
    </w:p>
    <w:p w14:paraId="4D3B76D5" w14:textId="281E84FB" w:rsidR="00D50B13" w:rsidRDefault="00E35868" w:rsidP="00D50B13">
      <w:pPr>
        <w:numPr>
          <w:ilvl w:val="1"/>
          <w:numId w:val="12"/>
        </w:numPr>
        <w:rPr>
          <w:rFonts w:ascii="Times New Roman" w:hAnsi="Times New Roman" w:cs="Times New Roman"/>
          <w:sz w:val="24"/>
          <w:szCs w:val="24"/>
        </w:rPr>
      </w:pPr>
      <w:r>
        <w:rPr>
          <w:rFonts w:ascii="Times New Roman" w:hAnsi="Times New Roman" w:cs="Times New Roman"/>
          <w:sz w:val="24"/>
          <w:szCs w:val="24"/>
        </w:rPr>
        <w:t xml:space="preserve">(AI and ML) </w:t>
      </w:r>
      <w:r w:rsidR="00D50B13" w:rsidRPr="00D50B13">
        <w:rPr>
          <w:rFonts w:ascii="Times New Roman" w:hAnsi="Times New Roman" w:cs="Times New Roman"/>
          <w:sz w:val="24"/>
          <w:szCs w:val="24"/>
        </w:rPr>
        <w:t>AI-powered applications enhance consumer experiences through personalized recommendations, virtual assistants, and automated services. Workers benefit from intelligent tools that streamline tasks and improve productivity. For citizens, AI is improving public services such as traffic management, healthcare diagnostics, and environmental monitoring, making society more efficient and resilient.</w:t>
      </w:r>
    </w:p>
    <w:p w14:paraId="3050D191" w14:textId="0AC37C1F" w:rsidR="00896AEC" w:rsidRPr="00896AEC" w:rsidRDefault="004706C3" w:rsidP="00896AEC">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 xml:space="preserve">(BC Tech) </w:t>
      </w:r>
      <w:r w:rsidR="00896AEC" w:rsidRPr="00896AEC">
        <w:rPr>
          <w:rFonts w:ascii="Times New Roman" w:hAnsi="Times New Roman" w:cs="Times New Roman"/>
          <w:sz w:val="24"/>
          <w:szCs w:val="24"/>
        </w:rPr>
        <w:t>For consumers, blockchain ensures transparency in transactions and data ownership. Workers in industries like logistics benefit from enhanced supply chain visibility, while citizens gain access to secure and transparent voting systems, among other applications.</w:t>
      </w:r>
    </w:p>
    <w:p w14:paraId="58E7791D" w14:textId="77777777" w:rsidR="00CC3FE2" w:rsidRDefault="00CC3FE2" w:rsidP="00AE4995">
      <w:pPr>
        <w:numPr>
          <w:ilvl w:val="0"/>
          <w:numId w:val="13"/>
        </w:numPr>
        <w:rPr>
          <w:rFonts w:ascii="Times New Roman" w:hAnsi="Times New Roman" w:cs="Times New Roman"/>
          <w:b/>
          <w:bCs/>
          <w:sz w:val="24"/>
          <w:szCs w:val="24"/>
        </w:rPr>
      </w:pPr>
      <w:r w:rsidRPr="00CC3FE2">
        <w:rPr>
          <w:rFonts w:ascii="Times New Roman" w:hAnsi="Times New Roman" w:cs="Times New Roman"/>
          <w:b/>
          <w:bCs/>
          <w:sz w:val="24"/>
          <w:szCs w:val="24"/>
        </w:rPr>
        <w:t>How will each trend fit in with your career interests or aspirations?</w:t>
      </w:r>
    </w:p>
    <w:p w14:paraId="4FF9E5F2" w14:textId="3164C972" w:rsidR="00AE4995" w:rsidRDefault="00E35868" w:rsidP="00AE4995">
      <w:pPr>
        <w:numPr>
          <w:ilvl w:val="1"/>
          <w:numId w:val="13"/>
        </w:numPr>
        <w:rPr>
          <w:rFonts w:ascii="Times New Roman" w:hAnsi="Times New Roman" w:cs="Times New Roman"/>
          <w:sz w:val="24"/>
          <w:szCs w:val="24"/>
        </w:rPr>
      </w:pPr>
      <w:r>
        <w:rPr>
          <w:rFonts w:ascii="Times New Roman" w:hAnsi="Times New Roman" w:cs="Times New Roman"/>
          <w:sz w:val="24"/>
          <w:szCs w:val="24"/>
        </w:rPr>
        <w:t xml:space="preserve">(AI and ML) </w:t>
      </w:r>
      <w:r w:rsidR="00AE4995" w:rsidRPr="00AE4995">
        <w:rPr>
          <w:rFonts w:ascii="Times New Roman" w:hAnsi="Times New Roman" w:cs="Times New Roman"/>
          <w:sz w:val="24"/>
          <w:szCs w:val="24"/>
        </w:rPr>
        <w:t>As a software engineer, I am particularly interested in integrating AI into applications that improve user experiences and optimize processes. Understanding AI frameworks and algorithms aligns with my goal of creating intelligent, user-friendly solutions in fields like health tech and IoT.</w:t>
      </w:r>
    </w:p>
    <w:p w14:paraId="0CD0CEEF" w14:textId="2336F7BB" w:rsidR="004706C3" w:rsidRPr="00CC3FE2" w:rsidRDefault="004706C3" w:rsidP="00AE4995">
      <w:pPr>
        <w:numPr>
          <w:ilvl w:val="1"/>
          <w:numId w:val="13"/>
        </w:numPr>
        <w:rPr>
          <w:rFonts w:ascii="Times New Roman" w:hAnsi="Times New Roman" w:cs="Times New Roman"/>
          <w:sz w:val="24"/>
          <w:szCs w:val="24"/>
        </w:rPr>
      </w:pPr>
      <w:r>
        <w:rPr>
          <w:rFonts w:ascii="Times New Roman" w:hAnsi="Times New Roman" w:cs="Times New Roman"/>
          <w:sz w:val="24"/>
          <w:szCs w:val="24"/>
        </w:rPr>
        <w:lastRenderedPageBreak/>
        <w:t xml:space="preserve">(BC Tech) </w:t>
      </w:r>
      <w:r w:rsidRPr="004706C3">
        <w:rPr>
          <w:rFonts w:ascii="Times New Roman" w:hAnsi="Times New Roman" w:cs="Times New Roman"/>
          <w:sz w:val="24"/>
          <w:szCs w:val="24"/>
        </w:rPr>
        <w:t>Blockchain aligns with my career interest in creating secure, scalable software systems. Its emphasis on decentralization and transparency resonates with my goal of designing systems that prioritize user trust and data security.</w:t>
      </w:r>
    </w:p>
    <w:p w14:paraId="431E3CE1" w14:textId="77777777" w:rsidR="00CC3FE2" w:rsidRDefault="00CC3FE2" w:rsidP="00D32150">
      <w:pPr>
        <w:numPr>
          <w:ilvl w:val="0"/>
          <w:numId w:val="14"/>
        </w:numPr>
        <w:rPr>
          <w:rFonts w:ascii="Times New Roman" w:hAnsi="Times New Roman" w:cs="Times New Roman"/>
          <w:b/>
          <w:bCs/>
          <w:sz w:val="24"/>
          <w:szCs w:val="24"/>
        </w:rPr>
      </w:pPr>
      <w:r w:rsidRPr="00CC3FE2">
        <w:rPr>
          <w:rFonts w:ascii="Times New Roman" w:hAnsi="Times New Roman" w:cs="Times New Roman"/>
          <w:b/>
          <w:bCs/>
          <w:sz w:val="24"/>
          <w:szCs w:val="24"/>
        </w:rPr>
        <w:t>Which course outcomes have you achieved so far, and which ones remain?</w:t>
      </w:r>
    </w:p>
    <w:p w14:paraId="164F240C" w14:textId="7526CB56" w:rsidR="00D32150" w:rsidRPr="00CC3FE2" w:rsidRDefault="00DB716B" w:rsidP="00D32150">
      <w:pPr>
        <w:numPr>
          <w:ilvl w:val="1"/>
          <w:numId w:val="14"/>
        </w:numPr>
        <w:rPr>
          <w:rFonts w:ascii="Times New Roman" w:hAnsi="Times New Roman" w:cs="Times New Roman"/>
          <w:b/>
          <w:bCs/>
          <w:sz w:val="24"/>
          <w:szCs w:val="24"/>
        </w:rPr>
      </w:pPr>
      <w:r>
        <w:rPr>
          <w:rFonts w:ascii="Times New Roman" w:hAnsi="Times New Roman" w:cs="Times New Roman"/>
          <w:sz w:val="24"/>
          <w:szCs w:val="24"/>
        </w:rPr>
        <w:t xml:space="preserve">At this point I believe I have achieved all aspects of the project. I have created </w:t>
      </w:r>
      <w:r w:rsidR="007C4816">
        <w:rPr>
          <w:rFonts w:ascii="Times New Roman" w:hAnsi="Times New Roman" w:cs="Times New Roman"/>
          <w:sz w:val="24"/>
          <w:szCs w:val="24"/>
        </w:rPr>
        <w:t xml:space="preserve">seamless interaction between the front-end and MongoDB allowing the data to be pulled and displayed in an easy to read way. </w:t>
      </w:r>
      <w:r w:rsidR="00512C76">
        <w:rPr>
          <w:rFonts w:ascii="Times New Roman" w:hAnsi="Times New Roman" w:cs="Times New Roman"/>
          <w:sz w:val="24"/>
          <w:szCs w:val="24"/>
        </w:rPr>
        <w:t xml:space="preserve">I have set up a web interface with </w:t>
      </w:r>
      <w:r w:rsidR="00557D46">
        <w:rPr>
          <w:rFonts w:ascii="Times New Roman" w:hAnsi="Times New Roman" w:cs="Times New Roman"/>
          <w:sz w:val="24"/>
          <w:szCs w:val="24"/>
        </w:rPr>
        <w:t xml:space="preserve">an </w:t>
      </w:r>
      <w:r w:rsidR="00512C76">
        <w:rPr>
          <w:rFonts w:ascii="Times New Roman" w:hAnsi="Times New Roman" w:cs="Times New Roman"/>
          <w:sz w:val="24"/>
          <w:szCs w:val="24"/>
        </w:rPr>
        <w:t>easy to use user interface</w:t>
      </w:r>
      <w:r w:rsidR="00557D46">
        <w:rPr>
          <w:rFonts w:ascii="Times New Roman" w:hAnsi="Times New Roman" w:cs="Times New Roman"/>
          <w:sz w:val="24"/>
          <w:szCs w:val="24"/>
        </w:rPr>
        <w:t xml:space="preserve"> that showcases what I have learned through out my college career. </w:t>
      </w:r>
      <w:r w:rsidR="001D528B">
        <w:rPr>
          <w:rFonts w:ascii="Times New Roman" w:hAnsi="Times New Roman" w:cs="Times New Roman"/>
          <w:sz w:val="24"/>
          <w:szCs w:val="24"/>
        </w:rPr>
        <w:t xml:space="preserve">Next I will be focusing on the security side of the application. In hindsight I should </w:t>
      </w:r>
      <w:r w:rsidR="0049367E">
        <w:rPr>
          <w:rFonts w:ascii="Times New Roman" w:hAnsi="Times New Roman" w:cs="Times New Roman"/>
          <w:sz w:val="24"/>
          <w:szCs w:val="24"/>
        </w:rPr>
        <w:t>focused on this throughout the entire project. I do have security measures in place, but I feel I can fine tune what I already have and add some more security.</w:t>
      </w:r>
    </w:p>
    <w:p w14:paraId="0065DB9F" w14:textId="57D47FBF" w:rsidR="00916B11" w:rsidRDefault="00916B11" w:rsidP="00916B11">
      <w:pPr>
        <w:ind w:left="360"/>
        <w:rPr>
          <w:rFonts w:ascii="Times New Roman" w:hAnsi="Times New Roman" w:cs="Times New Roman"/>
          <w:b/>
          <w:bCs/>
          <w:sz w:val="24"/>
          <w:szCs w:val="24"/>
        </w:rPr>
      </w:pPr>
      <w:r w:rsidRPr="00916B11">
        <w:rPr>
          <w:rFonts w:ascii="Times New Roman" w:hAnsi="Times New Roman" w:cs="Times New Roman"/>
          <w:b/>
          <w:bCs/>
          <w:sz w:val="24"/>
          <w:szCs w:val="24"/>
        </w:rPr>
        <w:t>Part Two:</w:t>
      </w:r>
    </w:p>
    <w:p w14:paraId="23F82616" w14:textId="1313FAA1" w:rsidR="000A5AB7" w:rsidRDefault="00FA064F" w:rsidP="00FA064F">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Software Design and Engineering</w:t>
      </w:r>
    </w:p>
    <w:p w14:paraId="04DE86CB" w14:textId="4FD41C0C" w:rsidR="008432CF" w:rsidRDefault="008432CF" w:rsidP="008432CF">
      <w:pPr>
        <w:pStyle w:val="ListParagraph"/>
        <w:numPr>
          <w:ilvl w:val="1"/>
          <w:numId w:val="6"/>
        </w:numPr>
        <w:rPr>
          <w:rFonts w:ascii="Times New Roman" w:hAnsi="Times New Roman" w:cs="Times New Roman"/>
          <w:b/>
          <w:bCs/>
          <w:sz w:val="24"/>
          <w:szCs w:val="24"/>
        </w:rPr>
      </w:pPr>
      <w:r>
        <w:rPr>
          <w:rFonts w:ascii="Times New Roman" w:hAnsi="Times New Roman" w:cs="Times New Roman"/>
          <w:b/>
          <w:bCs/>
          <w:sz w:val="24"/>
          <w:szCs w:val="24"/>
        </w:rPr>
        <w:t>Progress:</w:t>
      </w:r>
      <w:r>
        <w:rPr>
          <w:rFonts w:ascii="Times New Roman" w:hAnsi="Times New Roman" w:cs="Times New Roman"/>
          <w:sz w:val="24"/>
          <w:szCs w:val="24"/>
        </w:rPr>
        <w:t xml:space="preserve"> </w:t>
      </w:r>
      <w:r w:rsidR="00BC42E2">
        <w:rPr>
          <w:rFonts w:ascii="Times New Roman" w:hAnsi="Times New Roman" w:cs="Times New Roman"/>
          <w:sz w:val="24"/>
          <w:szCs w:val="24"/>
        </w:rPr>
        <w:t xml:space="preserve">My updated app shows clear evidence of design improvements. The transition from java to a structured full-stack application demonstrates </w:t>
      </w:r>
      <w:r w:rsidR="009827D3">
        <w:rPr>
          <w:rFonts w:ascii="Times New Roman" w:hAnsi="Times New Roman" w:cs="Times New Roman"/>
          <w:sz w:val="24"/>
          <w:szCs w:val="24"/>
        </w:rPr>
        <w:t>improvement on modern development paradigms.</w:t>
      </w:r>
    </w:p>
    <w:p w14:paraId="437526A3" w14:textId="58EA7C01" w:rsidR="008432CF" w:rsidRDefault="008432CF" w:rsidP="008432CF">
      <w:pPr>
        <w:pStyle w:val="ListParagraph"/>
        <w:numPr>
          <w:ilvl w:val="1"/>
          <w:numId w:val="6"/>
        </w:numPr>
        <w:rPr>
          <w:rFonts w:ascii="Times New Roman" w:hAnsi="Times New Roman" w:cs="Times New Roman"/>
          <w:b/>
          <w:bCs/>
          <w:sz w:val="24"/>
          <w:szCs w:val="24"/>
        </w:rPr>
      </w:pPr>
      <w:r>
        <w:rPr>
          <w:rFonts w:ascii="Times New Roman" w:hAnsi="Times New Roman" w:cs="Times New Roman"/>
          <w:b/>
          <w:bCs/>
          <w:sz w:val="24"/>
          <w:szCs w:val="24"/>
        </w:rPr>
        <w:t>Next Steps:</w:t>
      </w:r>
      <w:r w:rsidR="009827D3">
        <w:rPr>
          <w:rFonts w:ascii="Times New Roman" w:hAnsi="Times New Roman" w:cs="Times New Roman"/>
          <w:sz w:val="24"/>
          <w:szCs w:val="24"/>
        </w:rPr>
        <w:t xml:space="preserve"> Ensure design documentation aligns with enhancements to showcase the engineering process in the ePortfolio.</w:t>
      </w:r>
    </w:p>
    <w:p w14:paraId="3087567F" w14:textId="7820C1A1" w:rsidR="00FA064F" w:rsidRDefault="00FA064F" w:rsidP="00FA064F">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Algorithms and Data Structures</w:t>
      </w:r>
    </w:p>
    <w:p w14:paraId="13AB7F79" w14:textId="6094FF09" w:rsidR="008432CF" w:rsidRDefault="008432CF" w:rsidP="008432CF">
      <w:pPr>
        <w:pStyle w:val="ListParagraph"/>
        <w:numPr>
          <w:ilvl w:val="1"/>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Progress:</w:t>
      </w:r>
      <w:r w:rsidR="00ED0C5E">
        <w:rPr>
          <w:rFonts w:ascii="Times New Roman" w:hAnsi="Times New Roman" w:cs="Times New Roman"/>
          <w:b/>
          <w:bCs/>
          <w:sz w:val="24"/>
          <w:szCs w:val="24"/>
        </w:rPr>
        <w:t xml:space="preserve"> </w:t>
      </w:r>
      <w:r w:rsidR="002B059E">
        <w:rPr>
          <w:rFonts w:ascii="Times New Roman" w:hAnsi="Times New Roman" w:cs="Times New Roman"/>
          <w:sz w:val="24"/>
          <w:szCs w:val="24"/>
        </w:rPr>
        <w:t xml:space="preserve">The enhanced app implements encapsulation and the Factory Method, showcasing </w:t>
      </w:r>
      <w:r w:rsidR="00A454D2">
        <w:rPr>
          <w:rFonts w:ascii="Times New Roman" w:hAnsi="Times New Roman" w:cs="Times New Roman"/>
          <w:sz w:val="24"/>
          <w:szCs w:val="24"/>
        </w:rPr>
        <w:t>improvements in organizing and improving code efficiency.</w:t>
      </w:r>
    </w:p>
    <w:p w14:paraId="10A48C6A" w14:textId="4FB07CF2" w:rsidR="008432CF" w:rsidRPr="008432CF" w:rsidRDefault="008432CF" w:rsidP="008432CF">
      <w:pPr>
        <w:pStyle w:val="ListParagraph"/>
        <w:numPr>
          <w:ilvl w:val="1"/>
          <w:numId w:val="6"/>
        </w:numPr>
        <w:rPr>
          <w:rFonts w:ascii="Times New Roman" w:hAnsi="Times New Roman" w:cs="Times New Roman"/>
          <w:b/>
          <w:bCs/>
          <w:sz w:val="24"/>
          <w:szCs w:val="24"/>
        </w:rPr>
      </w:pPr>
      <w:r>
        <w:rPr>
          <w:rFonts w:ascii="Times New Roman" w:hAnsi="Times New Roman" w:cs="Times New Roman"/>
          <w:b/>
          <w:bCs/>
          <w:sz w:val="24"/>
          <w:szCs w:val="24"/>
        </w:rPr>
        <w:t>Next Steps:</w:t>
      </w:r>
      <w:r w:rsidR="00A454D2">
        <w:rPr>
          <w:rFonts w:ascii="Times New Roman" w:hAnsi="Times New Roman" w:cs="Times New Roman"/>
          <w:b/>
          <w:bCs/>
          <w:sz w:val="24"/>
          <w:szCs w:val="24"/>
        </w:rPr>
        <w:t xml:space="preserve"> </w:t>
      </w:r>
      <w:r w:rsidR="00A454D2">
        <w:rPr>
          <w:rFonts w:ascii="Times New Roman" w:hAnsi="Times New Roman" w:cs="Times New Roman"/>
          <w:sz w:val="24"/>
          <w:szCs w:val="24"/>
        </w:rPr>
        <w:t>Further optimize algorithms to handle large data</w:t>
      </w:r>
      <w:r w:rsidR="003B172E">
        <w:rPr>
          <w:rFonts w:ascii="Times New Roman" w:hAnsi="Times New Roman" w:cs="Times New Roman"/>
          <w:sz w:val="24"/>
          <w:szCs w:val="24"/>
        </w:rPr>
        <w:t xml:space="preserve"> or new animals for rescue operations.</w:t>
      </w:r>
    </w:p>
    <w:p w14:paraId="791726F0" w14:textId="061352D9" w:rsidR="00FA064F" w:rsidRDefault="00FA064F" w:rsidP="00FA064F">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Databases</w:t>
      </w:r>
    </w:p>
    <w:p w14:paraId="308FE033" w14:textId="2DC6ECFB" w:rsidR="008432CF" w:rsidRDefault="008432CF" w:rsidP="008432CF">
      <w:pPr>
        <w:pStyle w:val="ListParagraph"/>
        <w:numPr>
          <w:ilvl w:val="1"/>
          <w:numId w:val="6"/>
        </w:numPr>
        <w:rPr>
          <w:rFonts w:ascii="Times New Roman" w:hAnsi="Times New Roman" w:cs="Times New Roman"/>
          <w:b/>
          <w:bCs/>
          <w:sz w:val="24"/>
          <w:szCs w:val="24"/>
        </w:rPr>
      </w:pPr>
      <w:r>
        <w:rPr>
          <w:rFonts w:ascii="Times New Roman" w:hAnsi="Times New Roman" w:cs="Times New Roman"/>
          <w:b/>
          <w:bCs/>
          <w:sz w:val="24"/>
          <w:szCs w:val="24"/>
        </w:rPr>
        <w:t>Progress:</w:t>
      </w:r>
      <w:r w:rsidR="003B172E">
        <w:rPr>
          <w:rFonts w:ascii="Times New Roman" w:hAnsi="Times New Roman" w:cs="Times New Roman"/>
          <w:b/>
          <w:bCs/>
          <w:sz w:val="24"/>
          <w:szCs w:val="24"/>
        </w:rPr>
        <w:t xml:space="preserve"> </w:t>
      </w:r>
      <w:r w:rsidR="003B172E">
        <w:rPr>
          <w:rFonts w:ascii="Times New Roman" w:hAnsi="Times New Roman" w:cs="Times New Roman"/>
          <w:sz w:val="24"/>
          <w:szCs w:val="24"/>
        </w:rPr>
        <w:t xml:space="preserve">The use of MongoDB </w:t>
      </w:r>
      <w:r w:rsidR="005560B2">
        <w:rPr>
          <w:rFonts w:ascii="Times New Roman" w:hAnsi="Times New Roman" w:cs="Times New Roman"/>
          <w:sz w:val="24"/>
          <w:szCs w:val="24"/>
        </w:rPr>
        <w:t>indicates the understanding of NoSQL databases. Current database interactions support storing and retrieving animal data efficiently.</w:t>
      </w:r>
      <w:r w:rsidR="001D7107">
        <w:rPr>
          <w:rFonts w:ascii="Times New Roman" w:hAnsi="Times New Roman" w:cs="Times New Roman"/>
          <w:sz w:val="24"/>
          <w:szCs w:val="24"/>
        </w:rPr>
        <w:t xml:space="preserve"> Expanded database schema to include additional data such as phases when in-training status is selected. This was done to align with the original specification document.</w:t>
      </w:r>
    </w:p>
    <w:p w14:paraId="77F5433E" w14:textId="77777777" w:rsidR="0060472B" w:rsidRPr="0060472B" w:rsidRDefault="008432CF" w:rsidP="00E01D72">
      <w:pPr>
        <w:pStyle w:val="ListParagraph"/>
        <w:numPr>
          <w:ilvl w:val="1"/>
          <w:numId w:val="6"/>
        </w:numPr>
        <w:rPr>
          <w:rFonts w:ascii="Times New Roman" w:hAnsi="Times New Roman" w:cs="Times New Roman"/>
          <w:b/>
          <w:bCs/>
          <w:sz w:val="24"/>
          <w:szCs w:val="24"/>
        </w:rPr>
      </w:pPr>
      <w:r w:rsidRPr="001D7107">
        <w:rPr>
          <w:rFonts w:ascii="Times New Roman" w:hAnsi="Times New Roman" w:cs="Times New Roman"/>
          <w:b/>
          <w:bCs/>
          <w:sz w:val="24"/>
          <w:szCs w:val="24"/>
        </w:rPr>
        <w:t>Next Steps:</w:t>
      </w:r>
      <w:r w:rsidR="005560B2" w:rsidRPr="001D7107">
        <w:rPr>
          <w:rFonts w:ascii="Times New Roman" w:hAnsi="Times New Roman" w:cs="Times New Roman"/>
          <w:sz w:val="24"/>
          <w:szCs w:val="24"/>
        </w:rPr>
        <w:t xml:space="preserve"> </w:t>
      </w:r>
      <w:r w:rsidR="0060472B">
        <w:rPr>
          <w:rFonts w:ascii="Times New Roman" w:hAnsi="Times New Roman" w:cs="Times New Roman"/>
          <w:sz w:val="24"/>
          <w:szCs w:val="24"/>
        </w:rPr>
        <w:t>Adjust the view of the displayed data provided by the database.</w:t>
      </w:r>
    </w:p>
    <w:p w14:paraId="34DD35E7" w14:textId="0A018919" w:rsidR="006606DA" w:rsidRPr="001D7107" w:rsidRDefault="00C85351" w:rsidP="0060472B">
      <w:pPr>
        <w:pStyle w:val="ListParagraph"/>
        <w:jc w:val="center"/>
        <w:rPr>
          <w:rFonts w:ascii="Times New Roman" w:hAnsi="Times New Roman" w:cs="Times New Roman"/>
          <w:b/>
          <w:bCs/>
          <w:sz w:val="24"/>
          <w:szCs w:val="24"/>
        </w:rPr>
      </w:pPr>
      <w:r w:rsidRPr="00C85351">
        <w:drawing>
          <wp:inline distT="0" distB="0" distL="0" distR="0" wp14:anchorId="7D556AB5" wp14:editId="07A702BF">
            <wp:extent cx="5943600" cy="1692275"/>
            <wp:effectExtent l="0" t="0" r="0" b="3175"/>
            <wp:docPr id="117208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692275"/>
                    </a:xfrm>
                    <a:prstGeom prst="rect">
                      <a:avLst/>
                    </a:prstGeom>
                    <a:noFill/>
                    <a:ln>
                      <a:noFill/>
                    </a:ln>
                  </pic:spPr>
                </pic:pic>
              </a:graphicData>
            </a:graphic>
          </wp:inline>
        </w:drawing>
      </w:r>
    </w:p>
    <w:p w14:paraId="41B50C2F" w14:textId="5E830692" w:rsidR="00F64F54" w:rsidRDefault="00F64F54">
      <w:pPr>
        <w:rPr>
          <w:rFonts w:ascii="Times New Roman" w:hAnsi="Times New Roman" w:cs="Times New Roman"/>
          <w:b/>
          <w:bCs/>
          <w:sz w:val="24"/>
          <w:szCs w:val="24"/>
        </w:rPr>
      </w:pPr>
      <w:r>
        <w:rPr>
          <w:rFonts w:ascii="Times New Roman" w:hAnsi="Times New Roman" w:cs="Times New Roman"/>
          <w:b/>
          <w:bCs/>
          <w:sz w:val="24"/>
          <w:szCs w:val="24"/>
        </w:rPr>
        <w:br w:type="page"/>
      </w:r>
    </w:p>
    <w:p w14:paraId="4E11793B" w14:textId="1BE3AE50" w:rsidR="00BB19B3" w:rsidRDefault="00BB19B3" w:rsidP="00BB19B3">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Screenshots on Enhancements made this Module:</w:t>
      </w:r>
    </w:p>
    <w:p w14:paraId="0F649B69" w14:textId="77777777" w:rsidR="00BB19B3" w:rsidRDefault="00BB19B3" w:rsidP="00BB19B3">
      <w:pPr>
        <w:rPr>
          <w:rFonts w:ascii="Times New Roman" w:hAnsi="Times New Roman" w:cs="Times New Roman"/>
          <w:b/>
          <w:bCs/>
          <w:sz w:val="24"/>
          <w:szCs w:val="24"/>
          <w:u w:val="single"/>
        </w:rPr>
      </w:pPr>
      <w:r>
        <w:rPr>
          <w:rFonts w:ascii="Times New Roman" w:hAnsi="Times New Roman" w:cs="Times New Roman"/>
          <w:b/>
          <w:bCs/>
          <w:sz w:val="24"/>
          <w:szCs w:val="24"/>
          <w:u w:val="single"/>
        </w:rPr>
        <w:t>Original Home Screen</w:t>
      </w:r>
    </w:p>
    <w:p w14:paraId="21AACFDB" w14:textId="1BB9978C" w:rsidR="00BB19B3" w:rsidRDefault="00263BE2" w:rsidP="00BB19B3">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39F7A86E" wp14:editId="5DE7B80F">
            <wp:extent cx="5943600" cy="1803400"/>
            <wp:effectExtent l="0" t="0" r="0" b="6350"/>
            <wp:docPr id="1658058057" name="Picture 2" descr="A screen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58057" name="Picture 2" descr="A screenshot of a do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803400"/>
                    </a:xfrm>
                    <a:prstGeom prst="rect">
                      <a:avLst/>
                    </a:prstGeom>
                  </pic:spPr>
                </pic:pic>
              </a:graphicData>
            </a:graphic>
          </wp:inline>
        </w:drawing>
      </w:r>
    </w:p>
    <w:p w14:paraId="30F4CDB1" w14:textId="3E35416E" w:rsidR="00BB19B3" w:rsidRDefault="00BB19B3" w:rsidP="00BB19B3">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Enhanced Home Screen </w:t>
      </w:r>
      <w:r w:rsidR="00D174E0">
        <w:rPr>
          <w:rFonts w:ascii="Times New Roman" w:hAnsi="Times New Roman" w:cs="Times New Roman"/>
          <w:b/>
          <w:bCs/>
          <w:sz w:val="24"/>
          <w:szCs w:val="24"/>
          <w:u w:val="single"/>
        </w:rPr>
        <w:t>(Logo and mission statement added</w:t>
      </w:r>
      <w:r>
        <w:rPr>
          <w:rFonts w:ascii="Times New Roman" w:hAnsi="Times New Roman" w:cs="Times New Roman"/>
          <w:b/>
          <w:bCs/>
          <w:sz w:val="24"/>
          <w:szCs w:val="24"/>
          <w:u w:val="single"/>
        </w:rPr>
        <w:t>)</w:t>
      </w:r>
    </w:p>
    <w:p w14:paraId="3A83BD91" w14:textId="2A5EF894" w:rsidR="00BB19B3" w:rsidRDefault="00D174E0" w:rsidP="00BB19B3">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1873047C" wp14:editId="06F44C40">
            <wp:extent cx="5943600" cy="2703830"/>
            <wp:effectExtent l="0" t="0" r="0" b="1270"/>
            <wp:docPr id="139010988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09889" name="Picture 3" descr="A screenshot of a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588EB1E7" w14:textId="754BD05E" w:rsidR="00082AA7" w:rsidRDefault="00082AA7">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675D4EC2" w14:textId="77777777" w:rsidR="00BB19B3" w:rsidRDefault="00BB19B3" w:rsidP="00BB19B3">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Original Animal List</w:t>
      </w:r>
    </w:p>
    <w:p w14:paraId="01A3592C" w14:textId="2C83F40D" w:rsidR="00BB19B3" w:rsidRDefault="00D174E0" w:rsidP="00BB19B3">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5D366DF0" wp14:editId="709E60CB">
            <wp:extent cx="5943600" cy="2199005"/>
            <wp:effectExtent l="0" t="0" r="0" b="0"/>
            <wp:docPr id="20991385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38594"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199005"/>
                    </a:xfrm>
                    <a:prstGeom prst="rect">
                      <a:avLst/>
                    </a:prstGeom>
                  </pic:spPr>
                </pic:pic>
              </a:graphicData>
            </a:graphic>
          </wp:inline>
        </w:drawing>
      </w:r>
    </w:p>
    <w:p w14:paraId="72A0A7A7" w14:textId="6C57C71C" w:rsidR="00BB19B3" w:rsidRDefault="00BB19B3" w:rsidP="00BB19B3">
      <w:pPr>
        <w:rPr>
          <w:rFonts w:ascii="Times New Roman" w:hAnsi="Times New Roman" w:cs="Times New Roman"/>
          <w:b/>
          <w:bCs/>
          <w:sz w:val="24"/>
          <w:szCs w:val="24"/>
          <w:u w:val="single"/>
        </w:rPr>
      </w:pPr>
      <w:r>
        <w:rPr>
          <w:rFonts w:ascii="Times New Roman" w:hAnsi="Times New Roman" w:cs="Times New Roman"/>
          <w:b/>
          <w:bCs/>
          <w:sz w:val="24"/>
          <w:szCs w:val="24"/>
          <w:u w:val="single"/>
        </w:rPr>
        <w:t>Enhanced Animal List (Not Logged In)</w:t>
      </w:r>
    </w:p>
    <w:p w14:paraId="184C9421" w14:textId="77777777" w:rsidR="00BB19B3" w:rsidRDefault="00BB19B3" w:rsidP="00BB19B3">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2624C7C0" wp14:editId="6C0FE74A">
            <wp:extent cx="5943600" cy="2463165"/>
            <wp:effectExtent l="0" t="0" r="0" b="0"/>
            <wp:docPr id="10364129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12938"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pic:spPr>
                </pic:pic>
              </a:graphicData>
            </a:graphic>
          </wp:inline>
        </w:drawing>
      </w:r>
    </w:p>
    <w:p w14:paraId="5E58D132" w14:textId="105E5EC8" w:rsidR="00082AA7" w:rsidRDefault="00082AA7">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4CDB6890" w14:textId="41CEA070" w:rsidR="00BB19B3" w:rsidRDefault="00BB19B3" w:rsidP="00BB19B3">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Enhanced Animal List (</w:t>
      </w:r>
      <w:r w:rsidR="004C6C67">
        <w:rPr>
          <w:rFonts w:ascii="Times New Roman" w:hAnsi="Times New Roman" w:cs="Times New Roman"/>
          <w:b/>
          <w:bCs/>
          <w:sz w:val="24"/>
          <w:szCs w:val="24"/>
          <w:u w:val="single"/>
        </w:rPr>
        <w:t xml:space="preserve">Added/Cleaned up headings and added most used query </w:t>
      </w:r>
      <w:r w:rsidR="00010493">
        <w:rPr>
          <w:rFonts w:ascii="Times New Roman" w:hAnsi="Times New Roman" w:cs="Times New Roman"/>
          <w:b/>
          <w:bCs/>
          <w:sz w:val="24"/>
          <w:szCs w:val="24"/>
          <w:u w:val="single"/>
        </w:rPr>
        <w:t>buttons</w:t>
      </w:r>
      <w:r>
        <w:rPr>
          <w:rFonts w:ascii="Times New Roman" w:hAnsi="Times New Roman" w:cs="Times New Roman"/>
          <w:b/>
          <w:bCs/>
          <w:sz w:val="24"/>
          <w:szCs w:val="24"/>
          <w:u w:val="single"/>
        </w:rPr>
        <w:t>)</w:t>
      </w:r>
    </w:p>
    <w:p w14:paraId="18474D75" w14:textId="6D38A15D" w:rsidR="00BB19B3" w:rsidRDefault="004C6C67" w:rsidP="00BB19B3">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30936652" wp14:editId="338109C7">
            <wp:extent cx="5943600" cy="2705735"/>
            <wp:effectExtent l="0" t="0" r="0" b="0"/>
            <wp:docPr id="99967183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71833" name="Picture 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05735"/>
                    </a:xfrm>
                    <a:prstGeom prst="rect">
                      <a:avLst/>
                    </a:prstGeom>
                  </pic:spPr>
                </pic:pic>
              </a:graphicData>
            </a:graphic>
          </wp:inline>
        </w:drawing>
      </w:r>
    </w:p>
    <w:p w14:paraId="02733FA0" w14:textId="29BD23F3" w:rsidR="00BB19B3" w:rsidRDefault="00BB19B3" w:rsidP="00BB19B3">
      <w:pPr>
        <w:rPr>
          <w:rFonts w:ascii="Times New Roman" w:hAnsi="Times New Roman" w:cs="Times New Roman"/>
          <w:b/>
          <w:bCs/>
          <w:sz w:val="24"/>
          <w:szCs w:val="24"/>
          <w:u w:val="single"/>
        </w:rPr>
      </w:pPr>
      <w:r>
        <w:rPr>
          <w:rFonts w:ascii="Times New Roman" w:hAnsi="Times New Roman" w:cs="Times New Roman"/>
          <w:b/>
          <w:bCs/>
          <w:sz w:val="24"/>
          <w:szCs w:val="24"/>
          <w:u w:val="single"/>
        </w:rPr>
        <w:t>Original Intake Form</w:t>
      </w:r>
    </w:p>
    <w:p w14:paraId="1A5C807E" w14:textId="71F7E8F5" w:rsidR="00BB19B3" w:rsidRDefault="00FC2962" w:rsidP="00BB19B3">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4EB0F458" wp14:editId="66772894">
            <wp:extent cx="5943600" cy="2830195"/>
            <wp:effectExtent l="0" t="0" r="0" b="8255"/>
            <wp:docPr id="20648385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38564"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30667ABF" w14:textId="667FCA79" w:rsidR="00082AA7" w:rsidRDefault="00082AA7">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69BA316C" w14:textId="4A432D82" w:rsidR="00BB19B3" w:rsidRDefault="00BB19B3" w:rsidP="00BB19B3">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Enhanced Intake Form</w:t>
      </w:r>
      <w:r w:rsidR="00FC2962">
        <w:rPr>
          <w:rFonts w:ascii="Times New Roman" w:hAnsi="Times New Roman" w:cs="Times New Roman"/>
          <w:b/>
          <w:bCs/>
          <w:sz w:val="24"/>
          <w:szCs w:val="24"/>
          <w:u w:val="single"/>
        </w:rPr>
        <w:t xml:space="preserve"> (Added phases if </w:t>
      </w:r>
      <w:r w:rsidR="003F1719">
        <w:rPr>
          <w:rFonts w:ascii="Times New Roman" w:hAnsi="Times New Roman" w:cs="Times New Roman"/>
          <w:b/>
          <w:bCs/>
          <w:sz w:val="24"/>
          <w:szCs w:val="24"/>
          <w:u w:val="single"/>
        </w:rPr>
        <w:t>in-training status is selected)</w:t>
      </w:r>
    </w:p>
    <w:p w14:paraId="2706F04D" w14:textId="40B737F7" w:rsidR="00BB19B3" w:rsidRDefault="00FC2962" w:rsidP="00BB19B3">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4FEAC72F" wp14:editId="0C5764C4">
            <wp:extent cx="2872989" cy="6309907"/>
            <wp:effectExtent l="0" t="0" r="3810" b="0"/>
            <wp:docPr id="20466957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95769" name="Picture 7"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72989" cy="6309907"/>
                    </a:xfrm>
                    <a:prstGeom prst="rect">
                      <a:avLst/>
                    </a:prstGeom>
                  </pic:spPr>
                </pic:pic>
              </a:graphicData>
            </a:graphic>
          </wp:inline>
        </w:drawing>
      </w:r>
    </w:p>
    <w:p w14:paraId="69EEEEC0" w14:textId="0E4A1B70" w:rsidR="00082AA7" w:rsidRDefault="00082AA7">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503D7B4F" w14:textId="3EFA3AD7" w:rsidR="00BB19B3" w:rsidRDefault="003F1719" w:rsidP="00BB19B3">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Original</w:t>
      </w:r>
      <w:r w:rsidR="00BB19B3">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Registration</w:t>
      </w:r>
      <w:r w:rsidR="00BB19B3">
        <w:rPr>
          <w:rFonts w:ascii="Times New Roman" w:hAnsi="Times New Roman" w:cs="Times New Roman"/>
          <w:b/>
          <w:bCs/>
          <w:sz w:val="24"/>
          <w:szCs w:val="24"/>
          <w:u w:val="single"/>
        </w:rPr>
        <w:t xml:space="preserve"> Screen</w:t>
      </w:r>
    </w:p>
    <w:p w14:paraId="61B06E86" w14:textId="40A406F2" w:rsidR="00BB19B3" w:rsidRDefault="003F1719" w:rsidP="00BB19B3">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6FAB4C20" wp14:editId="72E9F7B7">
            <wp:extent cx="5943600" cy="2040890"/>
            <wp:effectExtent l="0" t="0" r="0" b="0"/>
            <wp:docPr id="1275420330" name="Picture 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20330" name="Picture 8" descr="A screenshot of a login for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040890"/>
                    </a:xfrm>
                    <a:prstGeom prst="rect">
                      <a:avLst/>
                    </a:prstGeom>
                  </pic:spPr>
                </pic:pic>
              </a:graphicData>
            </a:graphic>
          </wp:inline>
        </w:drawing>
      </w:r>
    </w:p>
    <w:p w14:paraId="488CE8F0" w14:textId="5BB64F64" w:rsidR="00BB19B3" w:rsidRDefault="003F1719" w:rsidP="00BB19B3">
      <w:pPr>
        <w:rPr>
          <w:rFonts w:ascii="Times New Roman" w:hAnsi="Times New Roman" w:cs="Times New Roman"/>
          <w:b/>
          <w:bCs/>
          <w:sz w:val="24"/>
          <w:szCs w:val="24"/>
          <w:u w:val="single"/>
        </w:rPr>
      </w:pPr>
      <w:r>
        <w:rPr>
          <w:rFonts w:ascii="Times New Roman" w:hAnsi="Times New Roman" w:cs="Times New Roman"/>
          <w:b/>
          <w:bCs/>
          <w:sz w:val="24"/>
          <w:szCs w:val="24"/>
          <w:u w:val="single"/>
        </w:rPr>
        <w:t>Enhanced</w:t>
      </w:r>
      <w:r w:rsidR="00BB19B3">
        <w:rPr>
          <w:rFonts w:ascii="Times New Roman" w:hAnsi="Times New Roman" w:cs="Times New Roman"/>
          <w:b/>
          <w:bCs/>
          <w:sz w:val="24"/>
          <w:szCs w:val="24"/>
          <w:u w:val="single"/>
        </w:rPr>
        <w:t xml:space="preserve"> Register Form</w:t>
      </w:r>
      <w:r>
        <w:rPr>
          <w:rFonts w:ascii="Times New Roman" w:hAnsi="Times New Roman" w:cs="Times New Roman"/>
          <w:b/>
          <w:bCs/>
          <w:sz w:val="24"/>
          <w:szCs w:val="24"/>
          <w:u w:val="single"/>
        </w:rPr>
        <w:t xml:space="preserve"> (</w:t>
      </w:r>
      <w:r w:rsidR="0014417D">
        <w:rPr>
          <w:rFonts w:ascii="Times New Roman" w:hAnsi="Times New Roman" w:cs="Times New Roman"/>
          <w:b/>
          <w:bCs/>
          <w:sz w:val="24"/>
          <w:szCs w:val="24"/>
          <w:u w:val="single"/>
        </w:rPr>
        <w:t>Now includes a registration code that will be required to register)</w:t>
      </w:r>
    </w:p>
    <w:p w14:paraId="60D12C5B" w14:textId="723584EA" w:rsidR="00BB19B3" w:rsidRDefault="003F1719" w:rsidP="00BB19B3">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0A390357" wp14:editId="49EBB776">
            <wp:extent cx="5943600" cy="2713355"/>
            <wp:effectExtent l="0" t="0" r="0" b="0"/>
            <wp:docPr id="1078046939"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46939" name="Picture 9" descr="A screenshot of a login for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14:paraId="18D4333C" w14:textId="77777777" w:rsidR="00185BFE" w:rsidRPr="006606DA" w:rsidRDefault="00185BFE" w:rsidP="006606DA">
      <w:pPr>
        <w:rPr>
          <w:rFonts w:ascii="Times New Roman" w:hAnsi="Times New Roman" w:cs="Times New Roman"/>
          <w:b/>
          <w:bCs/>
          <w:sz w:val="24"/>
          <w:szCs w:val="24"/>
        </w:rPr>
      </w:pPr>
    </w:p>
    <w:sectPr w:rsidR="00185BFE" w:rsidRPr="006606DA">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265E56" w14:textId="77777777" w:rsidR="00D05A14" w:rsidRDefault="00D05A14" w:rsidP="007736E0">
      <w:pPr>
        <w:spacing w:after="0" w:line="240" w:lineRule="auto"/>
      </w:pPr>
      <w:r>
        <w:separator/>
      </w:r>
    </w:p>
  </w:endnote>
  <w:endnote w:type="continuationSeparator" w:id="0">
    <w:p w14:paraId="2B7B0F10" w14:textId="77777777" w:rsidR="00D05A14" w:rsidRDefault="00D05A14" w:rsidP="00773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3BFE24" w14:textId="77777777" w:rsidR="00D05A14" w:rsidRDefault="00D05A14" w:rsidP="007736E0">
      <w:pPr>
        <w:spacing w:after="0" w:line="240" w:lineRule="auto"/>
      </w:pPr>
      <w:r>
        <w:separator/>
      </w:r>
    </w:p>
  </w:footnote>
  <w:footnote w:type="continuationSeparator" w:id="0">
    <w:p w14:paraId="0530A637" w14:textId="77777777" w:rsidR="00D05A14" w:rsidRDefault="00D05A14" w:rsidP="007736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6413759"/>
      <w:docPartObj>
        <w:docPartGallery w:val="Page Numbers (Top of Page)"/>
        <w:docPartUnique/>
      </w:docPartObj>
    </w:sdtPr>
    <w:sdtEndPr>
      <w:rPr>
        <w:noProof/>
      </w:rPr>
    </w:sdtEndPr>
    <w:sdtContent>
      <w:p w14:paraId="0A1304A9" w14:textId="0ADE9908" w:rsidR="00A545AF" w:rsidRDefault="00A545A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E6E7178" w14:textId="77777777" w:rsidR="007736E0" w:rsidRDefault="007736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DB11F8"/>
    <w:multiLevelType w:val="multilevel"/>
    <w:tmpl w:val="FA228C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FB02B2"/>
    <w:multiLevelType w:val="multilevel"/>
    <w:tmpl w:val="225EC4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74333D0"/>
    <w:multiLevelType w:val="multilevel"/>
    <w:tmpl w:val="33EAE7F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7BE4592"/>
    <w:multiLevelType w:val="hybridMultilevel"/>
    <w:tmpl w:val="481A8D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926285"/>
    <w:multiLevelType w:val="hybridMultilevel"/>
    <w:tmpl w:val="A650D7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5B382F"/>
    <w:multiLevelType w:val="hybridMultilevel"/>
    <w:tmpl w:val="58FE96F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B914E1B"/>
    <w:multiLevelType w:val="hybridMultilevel"/>
    <w:tmpl w:val="350C8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6F5460"/>
    <w:multiLevelType w:val="hybridMultilevel"/>
    <w:tmpl w:val="603A0A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8711E3"/>
    <w:multiLevelType w:val="multilevel"/>
    <w:tmpl w:val="EB7A6C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64D0460"/>
    <w:multiLevelType w:val="multilevel"/>
    <w:tmpl w:val="21A04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8892C2A"/>
    <w:multiLevelType w:val="hybridMultilevel"/>
    <w:tmpl w:val="E326D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7C004D"/>
    <w:multiLevelType w:val="hybridMultilevel"/>
    <w:tmpl w:val="91F6F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391D86"/>
    <w:multiLevelType w:val="multilevel"/>
    <w:tmpl w:val="9350D5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94F2991"/>
    <w:multiLevelType w:val="hybridMultilevel"/>
    <w:tmpl w:val="B316BE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8220071">
    <w:abstractNumId w:val="9"/>
  </w:num>
  <w:num w:numId="2" w16cid:durableId="468865417">
    <w:abstractNumId w:val="0"/>
  </w:num>
  <w:num w:numId="3" w16cid:durableId="1268586773">
    <w:abstractNumId w:val="13"/>
  </w:num>
  <w:num w:numId="4" w16cid:durableId="537819085">
    <w:abstractNumId w:val="12"/>
  </w:num>
  <w:num w:numId="5" w16cid:durableId="1633094869">
    <w:abstractNumId w:val="11"/>
  </w:num>
  <w:num w:numId="6" w16cid:durableId="460390844">
    <w:abstractNumId w:val="5"/>
  </w:num>
  <w:num w:numId="7" w16cid:durableId="1390959554">
    <w:abstractNumId w:val="8"/>
  </w:num>
  <w:num w:numId="8" w16cid:durableId="137109984">
    <w:abstractNumId w:val="7"/>
  </w:num>
  <w:num w:numId="9" w16cid:durableId="270017273">
    <w:abstractNumId w:val="1"/>
  </w:num>
  <w:num w:numId="10" w16cid:durableId="1022515593">
    <w:abstractNumId w:val="3"/>
  </w:num>
  <w:num w:numId="11" w16cid:durableId="1054622505">
    <w:abstractNumId w:val="6"/>
  </w:num>
  <w:num w:numId="12" w16cid:durableId="588150896">
    <w:abstractNumId w:val="4"/>
  </w:num>
  <w:num w:numId="13" w16cid:durableId="1391419337">
    <w:abstractNumId w:val="10"/>
  </w:num>
  <w:num w:numId="14" w16cid:durableId="21165573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F8B"/>
    <w:rsid w:val="00010493"/>
    <w:rsid w:val="0004378E"/>
    <w:rsid w:val="00080F8B"/>
    <w:rsid w:val="00082AA7"/>
    <w:rsid w:val="000840C3"/>
    <w:rsid w:val="00084843"/>
    <w:rsid w:val="0008579C"/>
    <w:rsid w:val="000A5AB7"/>
    <w:rsid w:val="000B2E9B"/>
    <w:rsid w:val="000D2E5D"/>
    <w:rsid w:val="000E5356"/>
    <w:rsid w:val="000F0BA9"/>
    <w:rsid w:val="000F3D09"/>
    <w:rsid w:val="0011371B"/>
    <w:rsid w:val="0012454D"/>
    <w:rsid w:val="0014417D"/>
    <w:rsid w:val="00163845"/>
    <w:rsid w:val="00185BFE"/>
    <w:rsid w:val="001912F9"/>
    <w:rsid w:val="001B251F"/>
    <w:rsid w:val="001D37D4"/>
    <w:rsid w:val="001D528B"/>
    <w:rsid w:val="001D6021"/>
    <w:rsid w:val="001D7107"/>
    <w:rsid w:val="002121C8"/>
    <w:rsid w:val="002216DE"/>
    <w:rsid w:val="00222649"/>
    <w:rsid w:val="00227204"/>
    <w:rsid w:val="00227F69"/>
    <w:rsid w:val="002337BE"/>
    <w:rsid w:val="00235909"/>
    <w:rsid w:val="0024226A"/>
    <w:rsid w:val="00256015"/>
    <w:rsid w:val="00263BE2"/>
    <w:rsid w:val="002B059E"/>
    <w:rsid w:val="002B14A7"/>
    <w:rsid w:val="002B69F8"/>
    <w:rsid w:val="002D61D2"/>
    <w:rsid w:val="002F37B8"/>
    <w:rsid w:val="00321F51"/>
    <w:rsid w:val="0032572C"/>
    <w:rsid w:val="0033188F"/>
    <w:rsid w:val="00334248"/>
    <w:rsid w:val="00344D01"/>
    <w:rsid w:val="00350B05"/>
    <w:rsid w:val="00375E96"/>
    <w:rsid w:val="0039403E"/>
    <w:rsid w:val="003A6972"/>
    <w:rsid w:val="003B172E"/>
    <w:rsid w:val="003F0E67"/>
    <w:rsid w:val="003F1719"/>
    <w:rsid w:val="0042757B"/>
    <w:rsid w:val="00443F12"/>
    <w:rsid w:val="004441A1"/>
    <w:rsid w:val="004627A2"/>
    <w:rsid w:val="004706C3"/>
    <w:rsid w:val="00477C8F"/>
    <w:rsid w:val="00486BE0"/>
    <w:rsid w:val="00491909"/>
    <w:rsid w:val="0049367E"/>
    <w:rsid w:val="004B5FFF"/>
    <w:rsid w:val="004C6C67"/>
    <w:rsid w:val="004E3B2F"/>
    <w:rsid w:val="004F5A74"/>
    <w:rsid w:val="00504C67"/>
    <w:rsid w:val="00512C76"/>
    <w:rsid w:val="005414D8"/>
    <w:rsid w:val="00543A38"/>
    <w:rsid w:val="005560B2"/>
    <w:rsid w:val="00557D46"/>
    <w:rsid w:val="005719A2"/>
    <w:rsid w:val="00586E1F"/>
    <w:rsid w:val="00596885"/>
    <w:rsid w:val="005B2292"/>
    <w:rsid w:val="005C43BB"/>
    <w:rsid w:val="005C4C72"/>
    <w:rsid w:val="005D6365"/>
    <w:rsid w:val="005E371B"/>
    <w:rsid w:val="005F49D5"/>
    <w:rsid w:val="0060472B"/>
    <w:rsid w:val="00611FFD"/>
    <w:rsid w:val="006227E3"/>
    <w:rsid w:val="00624337"/>
    <w:rsid w:val="006244B9"/>
    <w:rsid w:val="006303FF"/>
    <w:rsid w:val="0065539F"/>
    <w:rsid w:val="006606DA"/>
    <w:rsid w:val="00667B25"/>
    <w:rsid w:val="00671E88"/>
    <w:rsid w:val="00681FA9"/>
    <w:rsid w:val="007020A9"/>
    <w:rsid w:val="007736E0"/>
    <w:rsid w:val="0078417D"/>
    <w:rsid w:val="00784D84"/>
    <w:rsid w:val="007A2A75"/>
    <w:rsid w:val="007B1664"/>
    <w:rsid w:val="007C4816"/>
    <w:rsid w:val="007F60A6"/>
    <w:rsid w:val="00807B65"/>
    <w:rsid w:val="00812324"/>
    <w:rsid w:val="0082355E"/>
    <w:rsid w:val="008432CF"/>
    <w:rsid w:val="00850F56"/>
    <w:rsid w:val="00863DE3"/>
    <w:rsid w:val="00870EDD"/>
    <w:rsid w:val="00886653"/>
    <w:rsid w:val="00896AEC"/>
    <w:rsid w:val="008B3ABE"/>
    <w:rsid w:val="008C0080"/>
    <w:rsid w:val="00916B11"/>
    <w:rsid w:val="00925C0D"/>
    <w:rsid w:val="0092746E"/>
    <w:rsid w:val="00933B95"/>
    <w:rsid w:val="00963AEA"/>
    <w:rsid w:val="009827D3"/>
    <w:rsid w:val="009B089B"/>
    <w:rsid w:val="009B2160"/>
    <w:rsid w:val="00A01799"/>
    <w:rsid w:val="00A05CA0"/>
    <w:rsid w:val="00A1041F"/>
    <w:rsid w:val="00A14AD3"/>
    <w:rsid w:val="00A3509A"/>
    <w:rsid w:val="00A454D2"/>
    <w:rsid w:val="00A545AF"/>
    <w:rsid w:val="00A623A4"/>
    <w:rsid w:val="00A70A6C"/>
    <w:rsid w:val="00AC4549"/>
    <w:rsid w:val="00AE4995"/>
    <w:rsid w:val="00AE62FE"/>
    <w:rsid w:val="00AF35A6"/>
    <w:rsid w:val="00B52C75"/>
    <w:rsid w:val="00B576A6"/>
    <w:rsid w:val="00B765D5"/>
    <w:rsid w:val="00B94B2C"/>
    <w:rsid w:val="00BB19B3"/>
    <w:rsid w:val="00BC42E2"/>
    <w:rsid w:val="00C1725A"/>
    <w:rsid w:val="00C63730"/>
    <w:rsid w:val="00C85351"/>
    <w:rsid w:val="00C91CF4"/>
    <w:rsid w:val="00CA1AC9"/>
    <w:rsid w:val="00CC3FE2"/>
    <w:rsid w:val="00CF6C0A"/>
    <w:rsid w:val="00D05A14"/>
    <w:rsid w:val="00D174E0"/>
    <w:rsid w:val="00D32150"/>
    <w:rsid w:val="00D41445"/>
    <w:rsid w:val="00D50B13"/>
    <w:rsid w:val="00D55BC8"/>
    <w:rsid w:val="00D9169E"/>
    <w:rsid w:val="00DB716B"/>
    <w:rsid w:val="00DF1FA2"/>
    <w:rsid w:val="00E02054"/>
    <w:rsid w:val="00E07A94"/>
    <w:rsid w:val="00E16B58"/>
    <w:rsid w:val="00E334EE"/>
    <w:rsid w:val="00E33E5B"/>
    <w:rsid w:val="00E35868"/>
    <w:rsid w:val="00E41BD8"/>
    <w:rsid w:val="00E478A6"/>
    <w:rsid w:val="00E54CF2"/>
    <w:rsid w:val="00E64164"/>
    <w:rsid w:val="00E719EF"/>
    <w:rsid w:val="00E735A5"/>
    <w:rsid w:val="00E8680F"/>
    <w:rsid w:val="00E87CCA"/>
    <w:rsid w:val="00EA1AC3"/>
    <w:rsid w:val="00EB5A26"/>
    <w:rsid w:val="00EC44E0"/>
    <w:rsid w:val="00ED0C5E"/>
    <w:rsid w:val="00F022BC"/>
    <w:rsid w:val="00F30507"/>
    <w:rsid w:val="00F500F2"/>
    <w:rsid w:val="00F64F54"/>
    <w:rsid w:val="00F847A3"/>
    <w:rsid w:val="00F960D5"/>
    <w:rsid w:val="00FA064F"/>
    <w:rsid w:val="00FA48AD"/>
    <w:rsid w:val="00FC2962"/>
    <w:rsid w:val="00FE0AC2"/>
    <w:rsid w:val="00FF5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E5030"/>
  <w15:chartTrackingRefBased/>
  <w15:docId w15:val="{D7A9E687-466A-474C-B390-9095C35FA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4D0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73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36E0"/>
  </w:style>
  <w:style w:type="paragraph" w:styleId="Footer">
    <w:name w:val="footer"/>
    <w:basedOn w:val="Normal"/>
    <w:link w:val="FooterChar"/>
    <w:uiPriority w:val="99"/>
    <w:unhideWhenUsed/>
    <w:rsid w:val="00773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36E0"/>
  </w:style>
  <w:style w:type="character" w:styleId="Hyperlink">
    <w:name w:val="Hyperlink"/>
    <w:basedOn w:val="DefaultParagraphFont"/>
    <w:uiPriority w:val="99"/>
    <w:unhideWhenUsed/>
    <w:rsid w:val="00F500F2"/>
    <w:rPr>
      <w:color w:val="0563C1" w:themeColor="hyperlink"/>
      <w:u w:val="single"/>
    </w:rPr>
  </w:style>
  <w:style w:type="character" w:styleId="UnresolvedMention">
    <w:name w:val="Unresolved Mention"/>
    <w:basedOn w:val="DefaultParagraphFont"/>
    <w:uiPriority w:val="99"/>
    <w:semiHidden/>
    <w:unhideWhenUsed/>
    <w:rsid w:val="00F500F2"/>
    <w:rPr>
      <w:color w:val="605E5C"/>
      <w:shd w:val="clear" w:color="auto" w:fill="E1DFDD"/>
    </w:rPr>
  </w:style>
  <w:style w:type="paragraph" w:styleId="ListParagraph">
    <w:name w:val="List Paragraph"/>
    <w:basedOn w:val="Normal"/>
    <w:uiPriority w:val="34"/>
    <w:qFormat/>
    <w:rsid w:val="005719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669831">
      <w:bodyDiv w:val="1"/>
      <w:marLeft w:val="0"/>
      <w:marRight w:val="0"/>
      <w:marTop w:val="0"/>
      <w:marBottom w:val="0"/>
      <w:divBdr>
        <w:top w:val="none" w:sz="0" w:space="0" w:color="auto"/>
        <w:left w:val="none" w:sz="0" w:space="0" w:color="auto"/>
        <w:bottom w:val="none" w:sz="0" w:space="0" w:color="auto"/>
        <w:right w:val="none" w:sz="0" w:space="0" w:color="auto"/>
      </w:divBdr>
    </w:div>
    <w:div w:id="276763005">
      <w:bodyDiv w:val="1"/>
      <w:marLeft w:val="0"/>
      <w:marRight w:val="0"/>
      <w:marTop w:val="0"/>
      <w:marBottom w:val="0"/>
      <w:divBdr>
        <w:top w:val="none" w:sz="0" w:space="0" w:color="auto"/>
        <w:left w:val="none" w:sz="0" w:space="0" w:color="auto"/>
        <w:bottom w:val="none" w:sz="0" w:space="0" w:color="auto"/>
        <w:right w:val="none" w:sz="0" w:space="0" w:color="auto"/>
      </w:divBdr>
    </w:div>
    <w:div w:id="852184475">
      <w:bodyDiv w:val="1"/>
      <w:marLeft w:val="0"/>
      <w:marRight w:val="0"/>
      <w:marTop w:val="0"/>
      <w:marBottom w:val="0"/>
      <w:divBdr>
        <w:top w:val="none" w:sz="0" w:space="0" w:color="auto"/>
        <w:left w:val="none" w:sz="0" w:space="0" w:color="auto"/>
        <w:bottom w:val="none" w:sz="0" w:space="0" w:color="auto"/>
        <w:right w:val="none" w:sz="0" w:space="0" w:color="auto"/>
      </w:divBdr>
    </w:div>
    <w:div w:id="1068764642">
      <w:bodyDiv w:val="1"/>
      <w:marLeft w:val="0"/>
      <w:marRight w:val="0"/>
      <w:marTop w:val="0"/>
      <w:marBottom w:val="0"/>
      <w:divBdr>
        <w:top w:val="none" w:sz="0" w:space="0" w:color="auto"/>
        <w:left w:val="none" w:sz="0" w:space="0" w:color="auto"/>
        <w:bottom w:val="none" w:sz="0" w:space="0" w:color="auto"/>
        <w:right w:val="none" w:sz="0" w:space="0" w:color="auto"/>
      </w:divBdr>
    </w:div>
    <w:div w:id="1301301147">
      <w:bodyDiv w:val="1"/>
      <w:marLeft w:val="0"/>
      <w:marRight w:val="0"/>
      <w:marTop w:val="0"/>
      <w:marBottom w:val="0"/>
      <w:divBdr>
        <w:top w:val="none" w:sz="0" w:space="0" w:color="auto"/>
        <w:left w:val="none" w:sz="0" w:space="0" w:color="auto"/>
        <w:bottom w:val="none" w:sz="0" w:space="0" w:color="auto"/>
        <w:right w:val="none" w:sz="0" w:space="0" w:color="auto"/>
      </w:divBdr>
    </w:div>
    <w:div w:id="1334794038">
      <w:bodyDiv w:val="1"/>
      <w:marLeft w:val="0"/>
      <w:marRight w:val="0"/>
      <w:marTop w:val="0"/>
      <w:marBottom w:val="0"/>
      <w:divBdr>
        <w:top w:val="none" w:sz="0" w:space="0" w:color="auto"/>
        <w:left w:val="none" w:sz="0" w:space="0" w:color="auto"/>
        <w:bottom w:val="none" w:sz="0" w:space="0" w:color="auto"/>
        <w:right w:val="none" w:sz="0" w:space="0" w:color="auto"/>
      </w:divBdr>
    </w:div>
    <w:div w:id="1377972982">
      <w:bodyDiv w:val="1"/>
      <w:marLeft w:val="0"/>
      <w:marRight w:val="0"/>
      <w:marTop w:val="0"/>
      <w:marBottom w:val="0"/>
      <w:divBdr>
        <w:top w:val="none" w:sz="0" w:space="0" w:color="auto"/>
        <w:left w:val="none" w:sz="0" w:space="0" w:color="auto"/>
        <w:bottom w:val="none" w:sz="0" w:space="0" w:color="auto"/>
        <w:right w:val="none" w:sz="0" w:space="0" w:color="auto"/>
      </w:divBdr>
    </w:div>
    <w:div w:id="1424952910">
      <w:bodyDiv w:val="1"/>
      <w:marLeft w:val="0"/>
      <w:marRight w:val="0"/>
      <w:marTop w:val="0"/>
      <w:marBottom w:val="0"/>
      <w:divBdr>
        <w:top w:val="none" w:sz="0" w:space="0" w:color="auto"/>
        <w:left w:val="none" w:sz="0" w:space="0" w:color="auto"/>
        <w:bottom w:val="none" w:sz="0" w:space="0" w:color="auto"/>
        <w:right w:val="none" w:sz="0" w:space="0" w:color="auto"/>
      </w:divBdr>
    </w:div>
    <w:div w:id="1811705605">
      <w:bodyDiv w:val="1"/>
      <w:marLeft w:val="0"/>
      <w:marRight w:val="0"/>
      <w:marTop w:val="0"/>
      <w:marBottom w:val="0"/>
      <w:divBdr>
        <w:top w:val="none" w:sz="0" w:space="0" w:color="auto"/>
        <w:left w:val="none" w:sz="0" w:space="0" w:color="auto"/>
        <w:bottom w:val="none" w:sz="0" w:space="0" w:color="auto"/>
        <w:right w:val="none" w:sz="0" w:space="0" w:color="auto"/>
      </w:divBdr>
    </w:div>
    <w:div w:id="1847671610">
      <w:bodyDiv w:val="1"/>
      <w:marLeft w:val="0"/>
      <w:marRight w:val="0"/>
      <w:marTop w:val="0"/>
      <w:marBottom w:val="0"/>
      <w:divBdr>
        <w:top w:val="none" w:sz="0" w:space="0" w:color="auto"/>
        <w:left w:val="none" w:sz="0" w:space="0" w:color="auto"/>
        <w:bottom w:val="none" w:sz="0" w:space="0" w:color="auto"/>
        <w:right w:val="none" w:sz="0" w:space="0" w:color="auto"/>
      </w:divBdr>
    </w:div>
    <w:div w:id="1895852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irfg\OneDrive\Documents\Custom%20Office%20Templates\School%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School template.dotx</Template>
  <TotalTime>34</TotalTime>
  <Pages>10</Pages>
  <Words>794</Words>
  <Characters>4532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king</dc:creator>
  <cp:keywords/>
  <dc:description/>
  <cp:lastModifiedBy>King, Christopher</cp:lastModifiedBy>
  <cp:revision>32</cp:revision>
  <dcterms:created xsi:type="dcterms:W3CDTF">2024-11-30T21:10:00Z</dcterms:created>
  <dcterms:modified xsi:type="dcterms:W3CDTF">2024-12-01T23:42:00Z</dcterms:modified>
</cp:coreProperties>
</file>