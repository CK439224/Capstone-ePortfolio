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B02EA" w14:textId="026A3A15" w:rsidR="00E41BD8" w:rsidRDefault="00486BE0" w:rsidP="005D6365">
      <w:pPr>
        <w:contextualSpacing/>
        <w:jc w:val="center"/>
        <w:rPr>
          <w:rFonts w:ascii="Times New Roman" w:hAnsi="Times New Roman" w:cs="Times New Roman"/>
          <w:b/>
          <w:bCs/>
          <w:sz w:val="24"/>
          <w:szCs w:val="24"/>
        </w:rPr>
      </w:pPr>
      <w:r w:rsidRPr="00486BE0">
        <w:rPr>
          <w:rFonts w:ascii="Times New Roman" w:hAnsi="Times New Roman" w:cs="Times New Roman"/>
          <w:b/>
          <w:bCs/>
          <w:sz w:val="24"/>
          <w:szCs w:val="24"/>
        </w:rPr>
        <w:t>2-1 Journal: What Makes a Productive Code Review</w:t>
      </w:r>
    </w:p>
    <w:p w14:paraId="647961C4" w14:textId="77777777" w:rsidR="00E41BD8" w:rsidRDefault="00E41BD8" w:rsidP="005D6365">
      <w:pPr>
        <w:contextualSpacing/>
        <w:jc w:val="center"/>
        <w:rPr>
          <w:rFonts w:ascii="Times New Roman" w:hAnsi="Times New Roman" w:cs="Times New Roman"/>
          <w:b/>
          <w:bCs/>
          <w:sz w:val="24"/>
          <w:szCs w:val="24"/>
        </w:rPr>
      </w:pPr>
    </w:p>
    <w:p w14:paraId="1DA2ABB6" w14:textId="77777777" w:rsidR="00E41BD8" w:rsidRDefault="00E41BD8" w:rsidP="005D6365">
      <w:pPr>
        <w:contextualSpacing/>
        <w:jc w:val="center"/>
        <w:rPr>
          <w:rFonts w:ascii="Times New Roman" w:hAnsi="Times New Roman" w:cs="Times New Roman"/>
          <w:b/>
          <w:bCs/>
          <w:sz w:val="24"/>
          <w:szCs w:val="24"/>
        </w:rPr>
      </w:pPr>
    </w:p>
    <w:p w14:paraId="6D609986" w14:textId="1141977E" w:rsidR="005D6365" w:rsidRDefault="005D6365" w:rsidP="00DF1FA2">
      <w:pPr>
        <w:contextualSpacing/>
        <w:rPr>
          <w:rFonts w:ascii="Times New Roman" w:hAnsi="Times New Roman" w:cs="Times New Roman"/>
          <w:b/>
          <w:bCs/>
          <w:sz w:val="24"/>
          <w:szCs w:val="24"/>
        </w:rPr>
      </w:pPr>
    </w:p>
    <w:p w14:paraId="7B8A94F1" w14:textId="5833F18F" w:rsidR="00504C67" w:rsidRDefault="00504C67" w:rsidP="005D6365">
      <w:pPr>
        <w:contextualSpacing/>
        <w:jc w:val="center"/>
        <w:rPr>
          <w:rFonts w:ascii="Times New Roman" w:hAnsi="Times New Roman" w:cs="Times New Roman"/>
          <w:sz w:val="24"/>
          <w:szCs w:val="24"/>
        </w:rPr>
      </w:pPr>
      <w:r>
        <w:rPr>
          <w:rFonts w:ascii="Times New Roman" w:hAnsi="Times New Roman" w:cs="Times New Roman"/>
          <w:sz w:val="24"/>
          <w:szCs w:val="24"/>
        </w:rPr>
        <w:t>Christopher King</w:t>
      </w:r>
    </w:p>
    <w:p w14:paraId="2DEE93EE" w14:textId="0CE5A24D" w:rsidR="005D6365" w:rsidRDefault="005D6365" w:rsidP="005D6365">
      <w:pPr>
        <w:contextualSpacing/>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34ADDAD1" w14:textId="1506F5DF" w:rsidR="005D6365" w:rsidRDefault="00FA48AD" w:rsidP="005D6365">
      <w:pPr>
        <w:contextualSpacing/>
        <w:jc w:val="center"/>
        <w:rPr>
          <w:rFonts w:ascii="Times New Roman" w:hAnsi="Times New Roman" w:cs="Times New Roman"/>
          <w:sz w:val="24"/>
          <w:szCs w:val="24"/>
        </w:rPr>
      </w:pPr>
      <w:r>
        <w:rPr>
          <w:rFonts w:ascii="Times New Roman" w:hAnsi="Times New Roman" w:cs="Times New Roman"/>
          <w:sz w:val="24"/>
          <w:szCs w:val="24"/>
        </w:rPr>
        <w:t>CS-499 Computer Science Capstone 2024</w:t>
      </w:r>
    </w:p>
    <w:p w14:paraId="0CB0571A" w14:textId="6B2E6B92" w:rsidR="005D6365" w:rsidRDefault="00E07A94" w:rsidP="005D6365">
      <w:pPr>
        <w:contextualSpacing/>
        <w:jc w:val="center"/>
        <w:rPr>
          <w:rFonts w:ascii="Times New Roman" w:hAnsi="Times New Roman" w:cs="Times New Roman"/>
          <w:sz w:val="24"/>
          <w:szCs w:val="24"/>
        </w:rPr>
      </w:pPr>
      <w:r>
        <w:rPr>
          <w:rFonts w:ascii="Times New Roman" w:hAnsi="Times New Roman" w:cs="Times New Roman"/>
          <w:sz w:val="24"/>
          <w:szCs w:val="24"/>
        </w:rPr>
        <w:t>Professor Conlan</w:t>
      </w:r>
    </w:p>
    <w:p w14:paraId="26C64F31" w14:textId="1C189BBB" w:rsidR="003A6972" w:rsidRDefault="000B2E9B" w:rsidP="005D6365">
      <w:pPr>
        <w:contextualSpacing/>
        <w:jc w:val="center"/>
        <w:rPr>
          <w:rFonts w:ascii="Times New Roman" w:hAnsi="Times New Roman" w:cs="Times New Roman"/>
          <w:sz w:val="24"/>
          <w:szCs w:val="24"/>
        </w:rPr>
      </w:pPr>
      <w:r>
        <w:rPr>
          <w:rFonts w:ascii="Times New Roman" w:hAnsi="Times New Roman" w:cs="Times New Roman"/>
          <w:sz w:val="24"/>
          <w:szCs w:val="24"/>
        </w:rPr>
        <w:t>November 10, 2024</w:t>
      </w:r>
    </w:p>
    <w:p w14:paraId="5DB5416D" w14:textId="0D9BE218" w:rsidR="00E41BD8" w:rsidRDefault="00E41BD8">
      <w:pPr>
        <w:rPr>
          <w:rFonts w:ascii="Times New Roman" w:hAnsi="Times New Roman" w:cs="Times New Roman"/>
          <w:sz w:val="24"/>
          <w:szCs w:val="24"/>
        </w:rPr>
      </w:pPr>
      <w:r>
        <w:rPr>
          <w:rFonts w:ascii="Times New Roman" w:hAnsi="Times New Roman" w:cs="Times New Roman"/>
          <w:sz w:val="24"/>
          <w:szCs w:val="24"/>
        </w:rPr>
        <w:br w:type="page"/>
      </w:r>
    </w:p>
    <w:p w14:paraId="48F7D047" w14:textId="77777777" w:rsidR="00D55BC8" w:rsidRDefault="00486BE0" w:rsidP="00486BE0">
      <w:pPr>
        <w:jc w:val="center"/>
        <w:rPr>
          <w:rFonts w:ascii="Times New Roman" w:hAnsi="Times New Roman" w:cs="Times New Roman"/>
          <w:b/>
          <w:bCs/>
          <w:sz w:val="24"/>
          <w:szCs w:val="24"/>
        </w:rPr>
      </w:pPr>
      <w:r w:rsidRPr="00486BE0">
        <w:rPr>
          <w:rFonts w:ascii="Times New Roman" w:hAnsi="Times New Roman" w:cs="Times New Roman"/>
          <w:b/>
          <w:bCs/>
          <w:sz w:val="24"/>
          <w:szCs w:val="24"/>
        </w:rPr>
        <w:lastRenderedPageBreak/>
        <w:t>2-1 Journal: What Makes a Productive Code Review</w:t>
      </w:r>
    </w:p>
    <w:p w14:paraId="27B2629C" w14:textId="593B8448" w:rsidR="00D55BC8" w:rsidRDefault="00D55BC8" w:rsidP="00D55BC8">
      <w:pPr>
        <w:numPr>
          <w:ilvl w:val="0"/>
          <w:numId w:val="3"/>
        </w:numPr>
        <w:rPr>
          <w:rFonts w:ascii="Times New Roman" w:hAnsi="Times New Roman" w:cs="Times New Roman"/>
          <w:b/>
          <w:bCs/>
          <w:sz w:val="24"/>
          <w:szCs w:val="24"/>
        </w:rPr>
      </w:pPr>
      <w:r w:rsidRPr="00D55BC8">
        <w:rPr>
          <w:rFonts w:ascii="Times New Roman" w:hAnsi="Times New Roman" w:cs="Times New Roman"/>
          <w:b/>
          <w:bCs/>
          <w:sz w:val="24"/>
          <w:szCs w:val="24"/>
        </w:rPr>
        <w:t>What is code review?</w:t>
      </w:r>
    </w:p>
    <w:p w14:paraId="354B959B" w14:textId="01C5A2CB" w:rsidR="00D55BC8" w:rsidRPr="00D55BC8" w:rsidRDefault="0042757B" w:rsidP="00D55BC8">
      <w:pPr>
        <w:numPr>
          <w:ilvl w:val="1"/>
          <w:numId w:val="3"/>
        </w:numPr>
        <w:rPr>
          <w:rFonts w:ascii="Times New Roman" w:hAnsi="Times New Roman" w:cs="Times New Roman"/>
          <w:sz w:val="24"/>
          <w:szCs w:val="24"/>
        </w:rPr>
      </w:pPr>
      <w:r w:rsidRPr="0042757B">
        <w:rPr>
          <w:rFonts w:ascii="Times New Roman" w:hAnsi="Times New Roman" w:cs="Times New Roman"/>
          <w:sz w:val="24"/>
          <w:szCs w:val="24"/>
        </w:rPr>
        <w:t>Code review is a systematic examination of code by developers to identify and fix bugs, improve code quality, and ensure adherence to coding standards and best practices. In the context of security, it also involves auditing code to identify security flaws, ensuring that proper controls are implemented and effective</w:t>
      </w:r>
      <w:r w:rsidR="00F847A3">
        <w:rPr>
          <w:rFonts w:ascii="Times New Roman" w:hAnsi="Times New Roman" w:cs="Times New Roman"/>
          <w:sz w:val="24"/>
          <w:szCs w:val="24"/>
        </w:rPr>
        <w:t>.</w:t>
      </w:r>
    </w:p>
    <w:p w14:paraId="017DCFA5" w14:textId="77777777" w:rsidR="00D55BC8" w:rsidRDefault="00D55BC8" w:rsidP="00D55BC8">
      <w:pPr>
        <w:numPr>
          <w:ilvl w:val="0"/>
          <w:numId w:val="3"/>
        </w:numPr>
        <w:rPr>
          <w:rFonts w:ascii="Times New Roman" w:hAnsi="Times New Roman" w:cs="Times New Roman"/>
          <w:b/>
          <w:bCs/>
          <w:sz w:val="24"/>
          <w:szCs w:val="24"/>
        </w:rPr>
      </w:pPr>
      <w:r w:rsidRPr="00D55BC8">
        <w:rPr>
          <w:rFonts w:ascii="Times New Roman" w:hAnsi="Times New Roman" w:cs="Times New Roman"/>
          <w:b/>
          <w:bCs/>
          <w:sz w:val="24"/>
          <w:szCs w:val="24"/>
        </w:rPr>
        <w:t>Why is it an important practice for computer science professionals?</w:t>
      </w:r>
    </w:p>
    <w:p w14:paraId="64E9C7BC" w14:textId="5DBC3B1A" w:rsidR="00D55BC8" w:rsidRPr="00D55BC8" w:rsidRDefault="00F847A3" w:rsidP="00D55BC8">
      <w:pPr>
        <w:numPr>
          <w:ilvl w:val="1"/>
          <w:numId w:val="3"/>
        </w:numPr>
        <w:rPr>
          <w:rFonts w:ascii="Times New Roman" w:hAnsi="Times New Roman" w:cs="Times New Roman"/>
          <w:sz w:val="24"/>
          <w:szCs w:val="24"/>
        </w:rPr>
      </w:pPr>
      <w:r w:rsidRPr="00F847A3">
        <w:rPr>
          <w:rFonts w:ascii="Times New Roman" w:hAnsi="Times New Roman" w:cs="Times New Roman"/>
          <w:sz w:val="24"/>
          <w:szCs w:val="24"/>
        </w:rPr>
        <w:t>Code review is crucial for catching bugs and vulnerabilities early in the development process, making it more cost-effective and enhancing code reliability and security. By integrating code review into the software development lifecycle (SDLC), organizations can achieve higher code quality and reduce the likelihood of security breaches</w:t>
      </w:r>
      <w:r w:rsidR="00375E96">
        <w:rPr>
          <w:rFonts w:ascii="Times New Roman" w:hAnsi="Times New Roman" w:cs="Times New Roman"/>
          <w:sz w:val="24"/>
          <w:szCs w:val="24"/>
        </w:rPr>
        <w:t>.</w:t>
      </w:r>
    </w:p>
    <w:p w14:paraId="52939FAB" w14:textId="77777777" w:rsidR="00D55BC8" w:rsidRDefault="00D55BC8" w:rsidP="00D55BC8">
      <w:pPr>
        <w:numPr>
          <w:ilvl w:val="0"/>
          <w:numId w:val="3"/>
        </w:numPr>
        <w:rPr>
          <w:rFonts w:ascii="Times New Roman" w:hAnsi="Times New Roman" w:cs="Times New Roman"/>
          <w:b/>
          <w:bCs/>
          <w:sz w:val="24"/>
          <w:szCs w:val="24"/>
        </w:rPr>
      </w:pPr>
      <w:r w:rsidRPr="00D55BC8">
        <w:rPr>
          <w:rFonts w:ascii="Times New Roman" w:hAnsi="Times New Roman" w:cs="Times New Roman"/>
          <w:b/>
          <w:bCs/>
          <w:sz w:val="24"/>
          <w:szCs w:val="24"/>
        </w:rPr>
        <w:t xml:space="preserve">What </w:t>
      </w:r>
      <w:proofErr w:type="gramStart"/>
      <w:r w:rsidRPr="00D55BC8">
        <w:rPr>
          <w:rFonts w:ascii="Times New Roman" w:hAnsi="Times New Roman" w:cs="Times New Roman"/>
          <w:b/>
          <w:bCs/>
          <w:sz w:val="24"/>
          <w:szCs w:val="24"/>
        </w:rPr>
        <w:t>are</w:t>
      </w:r>
      <w:proofErr w:type="gramEnd"/>
      <w:r w:rsidRPr="00D55BC8">
        <w:rPr>
          <w:rFonts w:ascii="Times New Roman" w:hAnsi="Times New Roman" w:cs="Times New Roman"/>
          <w:b/>
          <w:bCs/>
          <w:sz w:val="24"/>
          <w:szCs w:val="24"/>
        </w:rPr>
        <w:t xml:space="preserve"> some code review best practices that you read about in the resources that are crucial to include in a code review? Include when a code review should occur in the development process with a rationale as to why.</w:t>
      </w:r>
    </w:p>
    <w:p w14:paraId="5C809B72" w14:textId="544B099A" w:rsidR="00D55BC8" w:rsidRPr="00375E96" w:rsidRDefault="00375E96" w:rsidP="00D55BC8">
      <w:pPr>
        <w:numPr>
          <w:ilvl w:val="1"/>
          <w:numId w:val="3"/>
        </w:numPr>
        <w:rPr>
          <w:rFonts w:ascii="Times New Roman" w:hAnsi="Times New Roman" w:cs="Times New Roman"/>
          <w:b/>
          <w:bCs/>
          <w:sz w:val="24"/>
          <w:szCs w:val="24"/>
        </w:rPr>
      </w:pPr>
      <w:r w:rsidRPr="00375E96">
        <w:rPr>
          <w:rFonts w:ascii="Times New Roman" w:hAnsi="Times New Roman" w:cs="Times New Roman"/>
          <w:b/>
          <w:bCs/>
          <w:sz w:val="24"/>
          <w:szCs w:val="24"/>
        </w:rPr>
        <w:t xml:space="preserve">Frequent and Early Reviews: </w:t>
      </w:r>
      <w:r w:rsidRPr="00375E96">
        <w:rPr>
          <w:rFonts w:ascii="Times New Roman" w:hAnsi="Times New Roman" w:cs="Times New Roman"/>
          <w:sz w:val="24"/>
          <w:szCs w:val="24"/>
        </w:rPr>
        <w:t>Conduct code reviews early and often in the development process. This ensures that issues are detected before they become deeply integrated into the codebase</w:t>
      </w:r>
      <w:r>
        <w:rPr>
          <w:rFonts w:ascii="Times New Roman" w:hAnsi="Times New Roman" w:cs="Times New Roman"/>
          <w:sz w:val="24"/>
          <w:szCs w:val="24"/>
        </w:rPr>
        <w:t>.</w:t>
      </w:r>
    </w:p>
    <w:p w14:paraId="0195BB8F" w14:textId="54DF439D" w:rsidR="00375E96" w:rsidRDefault="00375E96" w:rsidP="00D55BC8">
      <w:pPr>
        <w:numPr>
          <w:ilvl w:val="1"/>
          <w:numId w:val="3"/>
        </w:numPr>
        <w:rPr>
          <w:rFonts w:ascii="Times New Roman" w:hAnsi="Times New Roman" w:cs="Times New Roman"/>
          <w:sz w:val="24"/>
          <w:szCs w:val="24"/>
        </w:rPr>
      </w:pPr>
      <w:r w:rsidRPr="00375E96">
        <w:rPr>
          <w:rFonts w:ascii="Times New Roman" w:hAnsi="Times New Roman" w:cs="Times New Roman"/>
          <w:b/>
          <w:bCs/>
          <w:sz w:val="24"/>
          <w:szCs w:val="24"/>
        </w:rPr>
        <w:t xml:space="preserve">Check for Security Flaws: </w:t>
      </w:r>
      <w:r w:rsidRPr="00375E96">
        <w:rPr>
          <w:rFonts w:ascii="Times New Roman" w:hAnsi="Times New Roman" w:cs="Times New Roman"/>
          <w:sz w:val="24"/>
          <w:szCs w:val="24"/>
        </w:rPr>
        <w:t xml:space="preserve">Use secure coding checklists and threat modeling to identify common vulnerabilities like SQL injections and cross-site scripting </w:t>
      </w:r>
      <w:r w:rsidRPr="00375E96">
        <w:rPr>
          <w:rFonts w:ascii="Times New Roman" w:hAnsi="Times New Roman" w:cs="Times New Roman"/>
          <w:sz w:val="24"/>
          <w:szCs w:val="24"/>
        </w:rPr>
        <w:lastRenderedPageBreak/>
        <w:t>(XSS). This approach also includes ensuring that sensitive data is handled correctly and that the code has appropriate access control mechanisms</w:t>
      </w:r>
      <w:r>
        <w:rPr>
          <w:rFonts w:ascii="Times New Roman" w:hAnsi="Times New Roman" w:cs="Times New Roman"/>
          <w:sz w:val="24"/>
          <w:szCs w:val="24"/>
        </w:rPr>
        <w:t>.</w:t>
      </w:r>
    </w:p>
    <w:p w14:paraId="55B21827" w14:textId="4B673F37" w:rsidR="00375E96" w:rsidRDefault="00850F56" w:rsidP="00D55BC8">
      <w:pPr>
        <w:numPr>
          <w:ilvl w:val="1"/>
          <w:numId w:val="3"/>
        </w:numPr>
        <w:rPr>
          <w:rFonts w:ascii="Times New Roman" w:hAnsi="Times New Roman" w:cs="Times New Roman"/>
          <w:sz w:val="24"/>
          <w:szCs w:val="24"/>
        </w:rPr>
      </w:pPr>
      <w:r w:rsidRPr="00850F56">
        <w:rPr>
          <w:rFonts w:ascii="Times New Roman" w:hAnsi="Times New Roman" w:cs="Times New Roman"/>
          <w:b/>
          <w:bCs/>
          <w:sz w:val="24"/>
          <w:szCs w:val="24"/>
        </w:rPr>
        <w:t>Document Findings</w:t>
      </w:r>
      <w:r w:rsidRPr="00850F56">
        <w:rPr>
          <w:rFonts w:ascii="Times New Roman" w:hAnsi="Times New Roman" w:cs="Times New Roman"/>
          <w:sz w:val="24"/>
          <w:szCs w:val="24"/>
        </w:rPr>
        <w:t>: Record all review discussions to create a history of design decisions, which aids future developers. This also allows teams to track improvements and avoid reintroducing past issues​</w:t>
      </w:r>
      <w:r>
        <w:rPr>
          <w:rFonts w:ascii="Times New Roman" w:hAnsi="Times New Roman" w:cs="Times New Roman"/>
          <w:sz w:val="24"/>
          <w:szCs w:val="24"/>
        </w:rPr>
        <w:t>.</w:t>
      </w:r>
    </w:p>
    <w:p w14:paraId="7F726370" w14:textId="77777777" w:rsidR="00E719EF" w:rsidRDefault="00E719EF" w:rsidP="00E719EF">
      <w:pPr>
        <w:numPr>
          <w:ilvl w:val="0"/>
          <w:numId w:val="3"/>
        </w:numPr>
        <w:rPr>
          <w:rFonts w:ascii="Times New Roman" w:hAnsi="Times New Roman" w:cs="Times New Roman"/>
          <w:b/>
          <w:bCs/>
          <w:sz w:val="24"/>
          <w:szCs w:val="24"/>
        </w:rPr>
      </w:pPr>
      <w:r w:rsidRPr="00E719EF">
        <w:rPr>
          <w:rFonts w:ascii="Times New Roman" w:hAnsi="Times New Roman" w:cs="Times New Roman"/>
          <w:b/>
          <w:bCs/>
          <w:sz w:val="24"/>
          <w:szCs w:val="24"/>
        </w:rPr>
        <w:t>What software have you chosen to use to record your code review?</w:t>
      </w:r>
    </w:p>
    <w:p w14:paraId="55B81B1F" w14:textId="31755DC2" w:rsidR="00E719EF" w:rsidRPr="00E719EF" w:rsidRDefault="007020A9" w:rsidP="00E719EF">
      <w:pPr>
        <w:numPr>
          <w:ilvl w:val="1"/>
          <w:numId w:val="3"/>
        </w:numPr>
        <w:rPr>
          <w:rFonts w:ascii="Times New Roman" w:hAnsi="Times New Roman" w:cs="Times New Roman"/>
          <w:b/>
          <w:bCs/>
          <w:sz w:val="24"/>
          <w:szCs w:val="24"/>
        </w:rPr>
      </w:pPr>
      <w:r>
        <w:rPr>
          <w:rFonts w:ascii="Times New Roman" w:hAnsi="Times New Roman" w:cs="Times New Roman"/>
          <w:sz w:val="24"/>
          <w:szCs w:val="24"/>
        </w:rPr>
        <w:t>For my project, I chose to update my Rescue Animals program that I created in IT-</w:t>
      </w:r>
      <w:r w:rsidR="006303FF">
        <w:rPr>
          <w:rFonts w:ascii="Times New Roman" w:hAnsi="Times New Roman" w:cs="Times New Roman"/>
          <w:sz w:val="24"/>
          <w:szCs w:val="24"/>
        </w:rPr>
        <w:t xml:space="preserve">145. With this project, I will be able to </w:t>
      </w:r>
      <w:r w:rsidR="006227E3">
        <w:rPr>
          <w:rFonts w:ascii="Times New Roman" w:hAnsi="Times New Roman" w:cs="Times New Roman"/>
          <w:sz w:val="24"/>
          <w:szCs w:val="24"/>
        </w:rPr>
        <w:t xml:space="preserve">enhance </w:t>
      </w:r>
      <w:r w:rsidR="00AC4549">
        <w:rPr>
          <w:rFonts w:ascii="Times New Roman" w:hAnsi="Times New Roman" w:cs="Times New Roman"/>
          <w:sz w:val="24"/>
          <w:szCs w:val="24"/>
        </w:rPr>
        <w:t>areas such as software engineering and design, algorithms and data struct</w:t>
      </w:r>
      <w:r w:rsidR="007A2A75">
        <w:rPr>
          <w:rFonts w:ascii="Times New Roman" w:hAnsi="Times New Roman" w:cs="Times New Roman"/>
          <w:sz w:val="24"/>
          <w:szCs w:val="24"/>
        </w:rPr>
        <w:t>ure, and databases.</w:t>
      </w:r>
    </w:p>
    <w:p w14:paraId="6EC6177D" w14:textId="77777777" w:rsidR="00E719EF" w:rsidRPr="00870EDD" w:rsidRDefault="00E719EF" w:rsidP="00D55BC8">
      <w:pPr>
        <w:numPr>
          <w:ilvl w:val="0"/>
          <w:numId w:val="3"/>
        </w:numPr>
        <w:rPr>
          <w:rFonts w:ascii="Times New Roman" w:hAnsi="Times New Roman" w:cs="Times New Roman"/>
          <w:sz w:val="24"/>
          <w:szCs w:val="24"/>
        </w:rPr>
      </w:pPr>
      <w:r w:rsidRPr="00E719EF">
        <w:rPr>
          <w:rFonts w:ascii="Times New Roman" w:hAnsi="Times New Roman" w:cs="Times New Roman"/>
          <w:b/>
          <w:bCs/>
          <w:sz w:val="24"/>
          <w:szCs w:val="24"/>
        </w:rPr>
        <w:t>Describe your approach to creating an outline or writing a script for your code review for each of the three categories that you will be reviewing based on the rubric as well as the code review checklist.</w:t>
      </w:r>
    </w:p>
    <w:p w14:paraId="732BEEC9" w14:textId="3272D527" w:rsidR="001912F9" w:rsidRPr="00870EDD" w:rsidRDefault="00870EDD" w:rsidP="00870EDD">
      <w:pPr>
        <w:numPr>
          <w:ilvl w:val="1"/>
          <w:numId w:val="3"/>
        </w:numPr>
        <w:rPr>
          <w:rFonts w:ascii="Times New Roman" w:hAnsi="Times New Roman" w:cs="Times New Roman"/>
          <w:sz w:val="24"/>
          <w:szCs w:val="24"/>
        </w:rPr>
      </w:pPr>
      <w:r w:rsidRPr="00870EDD">
        <w:rPr>
          <w:rFonts w:ascii="Times New Roman" w:hAnsi="Times New Roman" w:cs="Times New Roman"/>
          <w:sz w:val="24"/>
          <w:szCs w:val="24"/>
        </w:rPr>
        <w:t xml:space="preserve">For my code review, I chose to document findings in a checklist format, emphasizing Software Design, Algorithms and Data Structures, and Database efficiency, as guided by the CS 499 rubric and checklist. This format allows for organized feedback, helping to isolate issues like modularity in Driver.java and the inefficiency of </w:t>
      </w:r>
      <w:proofErr w:type="spellStart"/>
      <w:r w:rsidRPr="00870EDD">
        <w:rPr>
          <w:rFonts w:ascii="Times New Roman" w:hAnsi="Times New Roman" w:cs="Times New Roman"/>
          <w:sz w:val="24"/>
          <w:szCs w:val="24"/>
        </w:rPr>
        <w:t>ArrayLists</w:t>
      </w:r>
      <w:proofErr w:type="spellEnd"/>
      <w:r w:rsidRPr="00870EDD">
        <w:rPr>
          <w:rFonts w:ascii="Times New Roman" w:hAnsi="Times New Roman" w:cs="Times New Roman"/>
          <w:sz w:val="24"/>
          <w:szCs w:val="24"/>
        </w:rPr>
        <w:t xml:space="preserve"> for data storage, which I addressed by recommending a MongoDB integration. Creating this outline also ensures each part of the code meets the rubric standards, making the review process rigorous yet manageable.</w:t>
      </w:r>
    </w:p>
    <w:sectPr w:rsidR="001912F9" w:rsidRPr="00870ED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0B45DF" w14:textId="77777777" w:rsidR="004A4A1D" w:rsidRDefault="004A4A1D" w:rsidP="007736E0">
      <w:pPr>
        <w:spacing w:after="0" w:line="240" w:lineRule="auto"/>
      </w:pPr>
      <w:r>
        <w:separator/>
      </w:r>
    </w:p>
  </w:endnote>
  <w:endnote w:type="continuationSeparator" w:id="0">
    <w:p w14:paraId="59D0810B" w14:textId="77777777" w:rsidR="004A4A1D" w:rsidRDefault="004A4A1D" w:rsidP="00773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CD9C0" w14:textId="77777777" w:rsidR="004A4A1D" w:rsidRDefault="004A4A1D" w:rsidP="007736E0">
      <w:pPr>
        <w:spacing w:after="0" w:line="240" w:lineRule="auto"/>
      </w:pPr>
      <w:r>
        <w:separator/>
      </w:r>
    </w:p>
  </w:footnote>
  <w:footnote w:type="continuationSeparator" w:id="0">
    <w:p w14:paraId="6682EEE6" w14:textId="77777777" w:rsidR="004A4A1D" w:rsidRDefault="004A4A1D" w:rsidP="00773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6413759"/>
      <w:docPartObj>
        <w:docPartGallery w:val="Page Numbers (Top of Page)"/>
        <w:docPartUnique/>
      </w:docPartObj>
    </w:sdtPr>
    <w:sdtEndPr>
      <w:rPr>
        <w:noProof/>
      </w:rPr>
    </w:sdtEndPr>
    <w:sdtContent>
      <w:p w14:paraId="0A1304A9" w14:textId="0ADE9908" w:rsidR="00A545AF" w:rsidRDefault="00A545A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6E7178" w14:textId="77777777" w:rsidR="007736E0" w:rsidRDefault="007736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DB11F8"/>
    <w:multiLevelType w:val="multilevel"/>
    <w:tmpl w:val="FA228C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4D0460"/>
    <w:multiLevelType w:val="multilevel"/>
    <w:tmpl w:val="21A04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4F2991"/>
    <w:multiLevelType w:val="hybridMultilevel"/>
    <w:tmpl w:val="B316B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220071">
    <w:abstractNumId w:val="1"/>
  </w:num>
  <w:num w:numId="2" w16cid:durableId="468865417">
    <w:abstractNumId w:val="0"/>
  </w:num>
  <w:num w:numId="3" w16cid:durableId="12685867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8B"/>
    <w:rsid w:val="00080F8B"/>
    <w:rsid w:val="000840C3"/>
    <w:rsid w:val="00084843"/>
    <w:rsid w:val="0008579C"/>
    <w:rsid w:val="000B2E9B"/>
    <w:rsid w:val="000D2E5D"/>
    <w:rsid w:val="000F0BA9"/>
    <w:rsid w:val="000F3D09"/>
    <w:rsid w:val="0011371B"/>
    <w:rsid w:val="0012454D"/>
    <w:rsid w:val="001912F9"/>
    <w:rsid w:val="001D6021"/>
    <w:rsid w:val="002121C8"/>
    <w:rsid w:val="002216DE"/>
    <w:rsid w:val="00222649"/>
    <w:rsid w:val="00235909"/>
    <w:rsid w:val="002B69F8"/>
    <w:rsid w:val="002D61D2"/>
    <w:rsid w:val="0032572C"/>
    <w:rsid w:val="0033188F"/>
    <w:rsid w:val="00334248"/>
    <w:rsid w:val="00350B05"/>
    <w:rsid w:val="00375E96"/>
    <w:rsid w:val="0039403E"/>
    <w:rsid w:val="003A6972"/>
    <w:rsid w:val="003F0E67"/>
    <w:rsid w:val="0042757B"/>
    <w:rsid w:val="004441A1"/>
    <w:rsid w:val="004627A2"/>
    <w:rsid w:val="00486BE0"/>
    <w:rsid w:val="004A4A1D"/>
    <w:rsid w:val="004B5FFF"/>
    <w:rsid w:val="004E3B2F"/>
    <w:rsid w:val="004F5A74"/>
    <w:rsid w:val="00504C67"/>
    <w:rsid w:val="005414D8"/>
    <w:rsid w:val="00586E1F"/>
    <w:rsid w:val="00596885"/>
    <w:rsid w:val="005C43BB"/>
    <w:rsid w:val="005D6365"/>
    <w:rsid w:val="006227E3"/>
    <w:rsid w:val="006303FF"/>
    <w:rsid w:val="0065539F"/>
    <w:rsid w:val="00671E88"/>
    <w:rsid w:val="00681FA9"/>
    <w:rsid w:val="007020A9"/>
    <w:rsid w:val="007736E0"/>
    <w:rsid w:val="00784D84"/>
    <w:rsid w:val="007A2A75"/>
    <w:rsid w:val="00807B65"/>
    <w:rsid w:val="00850F56"/>
    <w:rsid w:val="00870EDD"/>
    <w:rsid w:val="00886653"/>
    <w:rsid w:val="008B3ABE"/>
    <w:rsid w:val="008C0080"/>
    <w:rsid w:val="00925C0D"/>
    <w:rsid w:val="0092746E"/>
    <w:rsid w:val="00963AEA"/>
    <w:rsid w:val="009B2160"/>
    <w:rsid w:val="00A01799"/>
    <w:rsid w:val="00A05CA0"/>
    <w:rsid w:val="00A1041F"/>
    <w:rsid w:val="00A3509A"/>
    <w:rsid w:val="00A545AF"/>
    <w:rsid w:val="00A623A4"/>
    <w:rsid w:val="00A70A6C"/>
    <w:rsid w:val="00AC4549"/>
    <w:rsid w:val="00B765D5"/>
    <w:rsid w:val="00C63730"/>
    <w:rsid w:val="00CA1AC9"/>
    <w:rsid w:val="00CF6C0A"/>
    <w:rsid w:val="00D05A14"/>
    <w:rsid w:val="00D55BC8"/>
    <w:rsid w:val="00DF1FA2"/>
    <w:rsid w:val="00E07A94"/>
    <w:rsid w:val="00E33E5B"/>
    <w:rsid w:val="00E41BD8"/>
    <w:rsid w:val="00E54CF2"/>
    <w:rsid w:val="00E64164"/>
    <w:rsid w:val="00E719EF"/>
    <w:rsid w:val="00E87CCA"/>
    <w:rsid w:val="00EA1AC3"/>
    <w:rsid w:val="00EC44E0"/>
    <w:rsid w:val="00F022BC"/>
    <w:rsid w:val="00F500F2"/>
    <w:rsid w:val="00F847A3"/>
    <w:rsid w:val="00F960D5"/>
    <w:rsid w:val="00FA4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5030"/>
  <w15:chartTrackingRefBased/>
  <w15:docId w15:val="{D7A9E687-466A-474C-B390-9095C35FA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72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3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6E0"/>
  </w:style>
  <w:style w:type="paragraph" w:styleId="Footer">
    <w:name w:val="footer"/>
    <w:basedOn w:val="Normal"/>
    <w:link w:val="FooterChar"/>
    <w:uiPriority w:val="99"/>
    <w:unhideWhenUsed/>
    <w:rsid w:val="00773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6E0"/>
  </w:style>
  <w:style w:type="character" w:styleId="Hyperlink">
    <w:name w:val="Hyperlink"/>
    <w:basedOn w:val="DefaultParagraphFont"/>
    <w:uiPriority w:val="99"/>
    <w:unhideWhenUsed/>
    <w:rsid w:val="00F500F2"/>
    <w:rPr>
      <w:color w:val="0563C1" w:themeColor="hyperlink"/>
      <w:u w:val="single"/>
    </w:rPr>
  </w:style>
  <w:style w:type="character" w:styleId="UnresolvedMention">
    <w:name w:val="Unresolved Mention"/>
    <w:basedOn w:val="DefaultParagraphFont"/>
    <w:uiPriority w:val="99"/>
    <w:semiHidden/>
    <w:unhideWhenUsed/>
    <w:rsid w:val="00F500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69831">
      <w:bodyDiv w:val="1"/>
      <w:marLeft w:val="0"/>
      <w:marRight w:val="0"/>
      <w:marTop w:val="0"/>
      <w:marBottom w:val="0"/>
      <w:divBdr>
        <w:top w:val="none" w:sz="0" w:space="0" w:color="auto"/>
        <w:left w:val="none" w:sz="0" w:space="0" w:color="auto"/>
        <w:bottom w:val="none" w:sz="0" w:space="0" w:color="auto"/>
        <w:right w:val="none" w:sz="0" w:space="0" w:color="auto"/>
      </w:divBdr>
    </w:div>
    <w:div w:id="852184475">
      <w:bodyDiv w:val="1"/>
      <w:marLeft w:val="0"/>
      <w:marRight w:val="0"/>
      <w:marTop w:val="0"/>
      <w:marBottom w:val="0"/>
      <w:divBdr>
        <w:top w:val="none" w:sz="0" w:space="0" w:color="auto"/>
        <w:left w:val="none" w:sz="0" w:space="0" w:color="auto"/>
        <w:bottom w:val="none" w:sz="0" w:space="0" w:color="auto"/>
        <w:right w:val="none" w:sz="0" w:space="0" w:color="auto"/>
      </w:divBdr>
    </w:div>
    <w:div w:id="133479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fg\OneDrive\Documents\Custom%20Office%20Templates\Schoo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School template.dotx</Template>
  <TotalTime>121</TotalTime>
  <Pages>3</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king</dc:creator>
  <cp:keywords/>
  <dc:description/>
  <cp:lastModifiedBy>King, Christopher</cp:lastModifiedBy>
  <cp:revision>21</cp:revision>
  <dcterms:created xsi:type="dcterms:W3CDTF">2024-11-10T12:19:00Z</dcterms:created>
  <dcterms:modified xsi:type="dcterms:W3CDTF">2024-11-17T11:47:00Z</dcterms:modified>
</cp:coreProperties>
</file>