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84AA" w14:textId="77777777" w:rsidR="005719A2" w:rsidRDefault="005719A2" w:rsidP="005719A2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ABE">
        <w:rPr>
          <w:rFonts w:ascii="Times New Roman" w:hAnsi="Times New Roman" w:cs="Times New Roman"/>
          <w:b/>
          <w:bCs/>
          <w:sz w:val="24"/>
          <w:szCs w:val="24"/>
        </w:rPr>
        <w:t>3-1 Journal: Marketing With ePortfolios and Artifact Update</w:t>
      </w: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0CE5A24D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4ADDAD1" w14:textId="1506F5DF" w:rsidR="005D6365" w:rsidRDefault="00FA48AD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Computer Science Capstone 2024</w:t>
      </w:r>
    </w:p>
    <w:p w14:paraId="0CB0571A" w14:textId="6B2E6B92" w:rsidR="005D6365" w:rsidRDefault="00E07A94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Conlan</w:t>
      </w:r>
    </w:p>
    <w:p w14:paraId="26C64F31" w14:textId="1CDAFD09" w:rsidR="003A6972" w:rsidRDefault="000B2E9B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</w:t>
      </w:r>
      <w:r w:rsidR="005719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428106" w14:textId="77777777" w:rsidR="005719A2" w:rsidRDefault="005719A2" w:rsidP="005719A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3-1 Journal: Marketing With ePortfolios and Artifact Update</w:t>
      </w:r>
    </w:p>
    <w:p w14:paraId="14BB4E00" w14:textId="77777777" w:rsidR="00916B11" w:rsidRPr="00916B11" w:rsidRDefault="00916B11" w:rsidP="00916B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6B11">
        <w:rPr>
          <w:rFonts w:ascii="Times New Roman" w:hAnsi="Times New Roman" w:cs="Times New Roman"/>
          <w:b/>
          <w:bCs/>
          <w:sz w:val="24"/>
          <w:szCs w:val="24"/>
        </w:rPr>
        <w:t>Part One:</w:t>
      </w:r>
    </w:p>
    <w:p w14:paraId="70AC1490" w14:textId="77777777" w:rsidR="00916B11" w:rsidRDefault="00916B11" w:rsidP="005E371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6B11">
        <w:rPr>
          <w:rFonts w:ascii="Times New Roman" w:hAnsi="Times New Roman" w:cs="Times New Roman"/>
          <w:b/>
          <w:bCs/>
          <w:sz w:val="24"/>
          <w:szCs w:val="24"/>
        </w:rPr>
        <w:t>How might you use an ePortfolio for the benefit of self-promotion?</w:t>
      </w:r>
    </w:p>
    <w:p w14:paraId="5F47FB7B" w14:textId="3C893466" w:rsidR="00491909" w:rsidRPr="00916B11" w:rsidRDefault="00E02054" w:rsidP="005E371B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ePortfolio showcases my skills, projects, and achievements, demonstrating exper</w:t>
      </w:r>
      <w:r w:rsidR="001D37D4">
        <w:rPr>
          <w:rFonts w:ascii="Times New Roman" w:hAnsi="Times New Roman" w:cs="Times New Roman"/>
          <w:sz w:val="24"/>
          <w:szCs w:val="24"/>
        </w:rPr>
        <w:t>tise to potential employers or collaborators. It allows me to present a cohesive narrative of my growth, skills, and unique contributions</w:t>
      </w:r>
      <w:r w:rsidR="000E5356">
        <w:rPr>
          <w:rFonts w:ascii="Times New Roman" w:hAnsi="Times New Roman" w:cs="Times New Roman"/>
          <w:sz w:val="24"/>
          <w:szCs w:val="24"/>
        </w:rPr>
        <w:t xml:space="preserve">, such as enhanced Rescue Animal app features. The inclusion of artifacts (such as </w:t>
      </w:r>
      <w:r w:rsidR="00163845">
        <w:rPr>
          <w:rFonts w:ascii="Times New Roman" w:hAnsi="Times New Roman" w:cs="Times New Roman"/>
          <w:sz w:val="24"/>
          <w:szCs w:val="24"/>
        </w:rPr>
        <w:t>improved apps) allows me to provide evidence of technical skills and the ability to solve real world problems.</w:t>
      </w:r>
    </w:p>
    <w:p w14:paraId="149DCBDB" w14:textId="77777777" w:rsidR="00916B11" w:rsidRDefault="00916B11" w:rsidP="005E371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6B11">
        <w:rPr>
          <w:rFonts w:ascii="Times New Roman" w:hAnsi="Times New Roman" w:cs="Times New Roman"/>
          <w:b/>
          <w:bCs/>
          <w:sz w:val="24"/>
          <w:szCs w:val="24"/>
        </w:rPr>
        <w:t>How might you mitigate risks while maximizing the marketing potential of the ePortfolio?</w:t>
      </w:r>
    </w:p>
    <w:p w14:paraId="3176EFC4" w14:textId="0E23853B" w:rsidR="00B52C75" w:rsidRPr="00916B11" w:rsidRDefault="00B52C75" w:rsidP="00B52C75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ways that I can mitigate risks while ma</w:t>
      </w:r>
      <w:r w:rsidR="00933B95">
        <w:rPr>
          <w:rFonts w:ascii="Times New Roman" w:hAnsi="Times New Roman" w:cs="Times New Roman"/>
          <w:sz w:val="24"/>
          <w:szCs w:val="24"/>
        </w:rPr>
        <w:t xml:space="preserve">ximizing the marketing potential of the ePortfolio. I could use general overviews and screenshots instead of complete code to avoid </w:t>
      </w:r>
      <w:r w:rsidR="00AE62FE">
        <w:rPr>
          <w:rFonts w:ascii="Times New Roman" w:hAnsi="Times New Roman" w:cs="Times New Roman"/>
          <w:sz w:val="24"/>
          <w:szCs w:val="24"/>
        </w:rPr>
        <w:t xml:space="preserve">intellectual property theft. I could implement watermarks on images and documents were applicable. </w:t>
      </w:r>
      <w:r w:rsidR="002B14A7">
        <w:rPr>
          <w:rFonts w:ascii="Times New Roman" w:hAnsi="Times New Roman" w:cs="Times New Roman"/>
          <w:sz w:val="24"/>
          <w:szCs w:val="24"/>
        </w:rPr>
        <w:t>I could also include a professional design that emphasizes accessibility and clarity to maximize appeal.</w:t>
      </w:r>
    </w:p>
    <w:p w14:paraId="04A247A3" w14:textId="77777777" w:rsidR="00916B11" w:rsidRDefault="00916B11" w:rsidP="005E371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6B11">
        <w:rPr>
          <w:rFonts w:ascii="Times New Roman" w:hAnsi="Times New Roman" w:cs="Times New Roman"/>
          <w:b/>
          <w:bCs/>
          <w:sz w:val="24"/>
          <w:szCs w:val="24"/>
        </w:rPr>
        <w:t>Describe possible downsides or risks—for instance, the risks of posting intellectual property online for public consumption.</w:t>
      </w:r>
    </w:p>
    <w:p w14:paraId="32E6A791" w14:textId="70FD55F7" w:rsidR="002B14A7" w:rsidRPr="00916B11" w:rsidRDefault="00E334EE" w:rsidP="002B14A7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source code online can lead to unauthorized usage or plagiarism</w:t>
      </w:r>
      <w:r w:rsidR="00624337">
        <w:rPr>
          <w:rFonts w:ascii="Times New Roman" w:hAnsi="Times New Roman" w:cs="Times New Roman"/>
          <w:sz w:val="24"/>
          <w:szCs w:val="24"/>
        </w:rPr>
        <w:t xml:space="preserve">. Sharing too much information could inadvertently expose sensitive details, such as personal contact information or internal project specifics. </w:t>
      </w:r>
      <w:r w:rsidR="009B089B">
        <w:rPr>
          <w:rFonts w:ascii="Times New Roman" w:hAnsi="Times New Roman" w:cs="Times New Roman"/>
          <w:sz w:val="24"/>
          <w:szCs w:val="24"/>
        </w:rPr>
        <w:t xml:space="preserve">Poorly maintained </w:t>
      </w:r>
      <w:r w:rsidR="009B089B">
        <w:rPr>
          <w:rFonts w:ascii="Times New Roman" w:hAnsi="Times New Roman" w:cs="Times New Roman"/>
          <w:sz w:val="24"/>
          <w:szCs w:val="24"/>
        </w:rPr>
        <w:lastRenderedPageBreak/>
        <w:t>ePortfolios with broken links or outdated information could harm my professional image, so it is important to keep it up to date.</w:t>
      </w:r>
    </w:p>
    <w:p w14:paraId="60A2D8BB" w14:textId="77777777" w:rsidR="00916B11" w:rsidRDefault="00916B11" w:rsidP="005E371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6B11">
        <w:rPr>
          <w:rFonts w:ascii="Times New Roman" w:hAnsi="Times New Roman" w:cs="Times New Roman"/>
          <w:b/>
          <w:bCs/>
          <w:sz w:val="24"/>
          <w:szCs w:val="24"/>
        </w:rPr>
        <w:t>Which course outcomes have you achieved so far, and which ones remain?</w:t>
      </w:r>
    </w:p>
    <w:p w14:paraId="05496043" w14:textId="0A3FD622" w:rsidR="0082355E" w:rsidRPr="00916B11" w:rsidRDefault="00227204" w:rsidP="0082355E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sure I started early so I could keep a steady pace throughout this project and have extra time in case I ran into any problems. </w:t>
      </w:r>
      <w:r w:rsidR="00D41445">
        <w:rPr>
          <w:rFonts w:ascii="Times New Roman" w:hAnsi="Times New Roman" w:cs="Times New Roman"/>
          <w:sz w:val="24"/>
          <w:szCs w:val="24"/>
        </w:rPr>
        <w:t xml:space="preserve">So far, </w:t>
      </w:r>
      <w:r w:rsidR="007B1664">
        <w:rPr>
          <w:rFonts w:ascii="Times New Roman" w:hAnsi="Times New Roman" w:cs="Times New Roman"/>
          <w:sz w:val="24"/>
          <w:szCs w:val="24"/>
        </w:rPr>
        <w:t>I have shown enhanced understanding of software design and development processes by converting the original standalone Java Application to a Full</w:t>
      </w:r>
      <w:r w:rsidR="00477C8F">
        <w:rPr>
          <w:rFonts w:ascii="Times New Roman" w:hAnsi="Times New Roman" w:cs="Times New Roman"/>
          <w:sz w:val="24"/>
          <w:szCs w:val="24"/>
        </w:rPr>
        <w:t xml:space="preserve">-Stack Application. I improved encapsulation and implementation of design patterns (ex. Factory Method in RescueAnimal.java). I </w:t>
      </w:r>
      <w:r w:rsidR="00667B25">
        <w:rPr>
          <w:rFonts w:ascii="Times New Roman" w:hAnsi="Times New Roman" w:cs="Times New Roman"/>
          <w:sz w:val="24"/>
          <w:szCs w:val="24"/>
        </w:rPr>
        <w:t>also established database integration by utilizing MongoDB.</w:t>
      </w:r>
      <w:r w:rsidR="00EB5A26">
        <w:rPr>
          <w:rFonts w:ascii="Times New Roman" w:hAnsi="Times New Roman" w:cs="Times New Roman"/>
          <w:sz w:val="24"/>
          <w:szCs w:val="24"/>
        </w:rPr>
        <w:t xml:space="preserve"> Even though I have achieved many changes at this point, I still have more work to complete such as further refinement of the user interface. I also need to enhance the database interactions to support additional features. </w:t>
      </w:r>
    </w:p>
    <w:p w14:paraId="0065DB9F" w14:textId="57D47FBF" w:rsidR="00916B11" w:rsidRDefault="00916B11" w:rsidP="00916B1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6B11">
        <w:rPr>
          <w:rFonts w:ascii="Times New Roman" w:hAnsi="Times New Roman" w:cs="Times New Roman"/>
          <w:b/>
          <w:bCs/>
          <w:sz w:val="24"/>
          <w:szCs w:val="24"/>
        </w:rPr>
        <w:t>Part Two:</w:t>
      </w:r>
    </w:p>
    <w:p w14:paraId="23F82616" w14:textId="1313FAA1" w:rsidR="000A5AB7" w:rsidRDefault="00FA064F" w:rsidP="00FA0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Design and Engineering</w:t>
      </w:r>
    </w:p>
    <w:p w14:paraId="04DE86CB" w14:textId="4FD41C0C" w:rsidR="008432CF" w:rsidRDefault="008432CF" w:rsidP="008432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2E2">
        <w:rPr>
          <w:rFonts w:ascii="Times New Roman" w:hAnsi="Times New Roman" w:cs="Times New Roman"/>
          <w:sz w:val="24"/>
          <w:szCs w:val="24"/>
        </w:rPr>
        <w:t xml:space="preserve">My updated app shows clear evidence of design improvements. The transition from java to a structured full-stack application demonstrates </w:t>
      </w:r>
      <w:r w:rsidR="009827D3">
        <w:rPr>
          <w:rFonts w:ascii="Times New Roman" w:hAnsi="Times New Roman" w:cs="Times New Roman"/>
          <w:sz w:val="24"/>
          <w:szCs w:val="24"/>
        </w:rPr>
        <w:t>improvement on modern development paradigms.</w:t>
      </w:r>
    </w:p>
    <w:p w14:paraId="437526A3" w14:textId="58EA7C01" w:rsidR="008432CF" w:rsidRDefault="008432CF" w:rsidP="008432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 Steps:</w:t>
      </w:r>
      <w:r w:rsidR="009827D3">
        <w:rPr>
          <w:rFonts w:ascii="Times New Roman" w:hAnsi="Times New Roman" w:cs="Times New Roman"/>
          <w:sz w:val="24"/>
          <w:szCs w:val="24"/>
        </w:rPr>
        <w:t xml:space="preserve"> Ensure design documentation aligns with enhancements to showcase the engineering process in the ePortfolio.</w:t>
      </w:r>
    </w:p>
    <w:p w14:paraId="3087567F" w14:textId="7820C1A1" w:rsidR="00FA064F" w:rsidRDefault="00FA064F" w:rsidP="00FA0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Algorithms and Data Structures</w:t>
      </w:r>
    </w:p>
    <w:p w14:paraId="13AB7F79" w14:textId="6094FF09" w:rsidR="008432CF" w:rsidRDefault="008432CF" w:rsidP="008432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Progress:</w:t>
      </w:r>
      <w:r w:rsidR="00ED0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059E">
        <w:rPr>
          <w:rFonts w:ascii="Times New Roman" w:hAnsi="Times New Roman" w:cs="Times New Roman"/>
          <w:sz w:val="24"/>
          <w:szCs w:val="24"/>
        </w:rPr>
        <w:t xml:space="preserve">The enhanced app implements encapsulation and the Factory Method, showcasing </w:t>
      </w:r>
      <w:r w:rsidR="00A454D2">
        <w:rPr>
          <w:rFonts w:ascii="Times New Roman" w:hAnsi="Times New Roman" w:cs="Times New Roman"/>
          <w:sz w:val="24"/>
          <w:szCs w:val="24"/>
        </w:rPr>
        <w:t>improvements in organizing and improving code efficiency.</w:t>
      </w:r>
    </w:p>
    <w:p w14:paraId="10A48C6A" w14:textId="4FB07CF2" w:rsidR="008432CF" w:rsidRPr="008432CF" w:rsidRDefault="008432CF" w:rsidP="008432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 Steps:</w:t>
      </w:r>
      <w:r w:rsidR="00A45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4D2">
        <w:rPr>
          <w:rFonts w:ascii="Times New Roman" w:hAnsi="Times New Roman" w:cs="Times New Roman"/>
          <w:sz w:val="24"/>
          <w:szCs w:val="24"/>
        </w:rPr>
        <w:t>Further optimize algorithms to handle large data</w:t>
      </w:r>
      <w:r w:rsidR="003B172E">
        <w:rPr>
          <w:rFonts w:ascii="Times New Roman" w:hAnsi="Times New Roman" w:cs="Times New Roman"/>
          <w:sz w:val="24"/>
          <w:szCs w:val="24"/>
        </w:rPr>
        <w:t xml:space="preserve"> or new animals for rescue operations.</w:t>
      </w:r>
    </w:p>
    <w:p w14:paraId="791726F0" w14:textId="061352D9" w:rsidR="00FA064F" w:rsidRDefault="00FA064F" w:rsidP="00FA0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Databases</w:t>
      </w:r>
    </w:p>
    <w:p w14:paraId="308FE033" w14:textId="2D9284B0" w:rsidR="008432CF" w:rsidRDefault="008432CF" w:rsidP="008432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Progress:</w:t>
      </w:r>
      <w:r w:rsidR="003B1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172E">
        <w:rPr>
          <w:rFonts w:ascii="Times New Roman" w:hAnsi="Times New Roman" w:cs="Times New Roman"/>
          <w:sz w:val="24"/>
          <w:szCs w:val="24"/>
        </w:rPr>
        <w:t xml:space="preserve">The use of MongoDB </w:t>
      </w:r>
      <w:r w:rsidR="005560B2">
        <w:rPr>
          <w:rFonts w:ascii="Times New Roman" w:hAnsi="Times New Roman" w:cs="Times New Roman"/>
          <w:sz w:val="24"/>
          <w:szCs w:val="24"/>
        </w:rPr>
        <w:t>indicates the understanding of NoSQL databases. Current database interactions support storing and retrieving animal data efficiently.</w:t>
      </w:r>
    </w:p>
    <w:p w14:paraId="302FB06C" w14:textId="06B225A6" w:rsidR="008432CF" w:rsidRPr="008432CF" w:rsidRDefault="008432CF" w:rsidP="008432C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 Steps:</w:t>
      </w:r>
      <w:r w:rsidR="005560B2">
        <w:rPr>
          <w:rFonts w:ascii="Times New Roman" w:hAnsi="Times New Roman" w:cs="Times New Roman"/>
          <w:sz w:val="24"/>
          <w:szCs w:val="24"/>
        </w:rPr>
        <w:t xml:space="preserve"> </w:t>
      </w:r>
      <w:r w:rsidR="005F49D5">
        <w:rPr>
          <w:rFonts w:ascii="Times New Roman" w:hAnsi="Times New Roman" w:cs="Times New Roman"/>
          <w:sz w:val="24"/>
          <w:szCs w:val="24"/>
        </w:rPr>
        <w:t>Expand database schema to include additional data and ensure seamless front-end integration.</w:t>
      </w:r>
    </w:p>
    <w:p w14:paraId="34DD35E7" w14:textId="17ED9FC9" w:rsidR="006606DA" w:rsidRPr="006606DA" w:rsidRDefault="0078417D" w:rsidP="00660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17D">
        <w:drawing>
          <wp:inline distT="0" distB="0" distL="0" distR="0" wp14:anchorId="7B2C5FA4" wp14:editId="7E556191">
            <wp:extent cx="5943600" cy="1430655"/>
            <wp:effectExtent l="0" t="0" r="0" b="0"/>
            <wp:docPr id="168955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6DA" w:rsidRPr="006606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65E56" w14:textId="77777777" w:rsidR="00D05A14" w:rsidRDefault="00D05A14" w:rsidP="007736E0">
      <w:pPr>
        <w:spacing w:after="0" w:line="240" w:lineRule="auto"/>
      </w:pPr>
      <w:r>
        <w:separator/>
      </w:r>
    </w:p>
  </w:endnote>
  <w:endnote w:type="continuationSeparator" w:id="0">
    <w:p w14:paraId="2B7B0F10" w14:textId="77777777" w:rsidR="00D05A14" w:rsidRDefault="00D05A14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BFE24" w14:textId="77777777" w:rsidR="00D05A14" w:rsidRDefault="00D05A14" w:rsidP="007736E0">
      <w:pPr>
        <w:spacing w:after="0" w:line="240" w:lineRule="auto"/>
      </w:pPr>
      <w:r>
        <w:separator/>
      </w:r>
    </w:p>
  </w:footnote>
  <w:footnote w:type="continuationSeparator" w:id="0">
    <w:p w14:paraId="0530A637" w14:textId="77777777" w:rsidR="00D05A14" w:rsidRDefault="00D05A14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B11F8"/>
    <w:multiLevelType w:val="multilevel"/>
    <w:tmpl w:val="FA22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B382F"/>
    <w:multiLevelType w:val="hybridMultilevel"/>
    <w:tmpl w:val="58FE9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4D0460"/>
    <w:multiLevelType w:val="multilevel"/>
    <w:tmpl w:val="21A0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C004D"/>
    <w:multiLevelType w:val="hybridMultilevel"/>
    <w:tmpl w:val="91F6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1D86"/>
    <w:multiLevelType w:val="multilevel"/>
    <w:tmpl w:val="9350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F2991"/>
    <w:multiLevelType w:val="hybridMultilevel"/>
    <w:tmpl w:val="B316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220071">
    <w:abstractNumId w:val="2"/>
  </w:num>
  <w:num w:numId="2" w16cid:durableId="468865417">
    <w:abstractNumId w:val="0"/>
  </w:num>
  <w:num w:numId="3" w16cid:durableId="1268586773">
    <w:abstractNumId w:val="5"/>
  </w:num>
  <w:num w:numId="4" w16cid:durableId="537819085">
    <w:abstractNumId w:val="4"/>
  </w:num>
  <w:num w:numId="5" w16cid:durableId="1633094869">
    <w:abstractNumId w:val="3"/>
  </w:num>
  <w:num w:numId="6" w16cid:durableId="46039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80F8B"/>
    <w:rsid w:val="000840C3"/>
    <w:rsid w:val="00084843"/>
    <w:rsid w:val="0008579C"/>
    <w:rsid w:val="000A5AB7"/>
    <w:rsid w:val="000B2E9B"/>
    <w:rsid w:val="000D2E5D"/>
    <w:rsid w:val="000E5356"/>
    <w:rsid w:val="000F0BA9"/>
    <w:rsid w:val="000F3D09"/>
    <w:rsid w:val="0011371B"/>
    <w:rsid w:val="0012454D"/>
    <w:rsid w:val="00163845"/>
    <w:rsid w:val="001912F9"/>
    <w:rsid w:val="001D37D4"/>
    <w:rsid w:val="001D6021"/>
    <w:rsid w:val="002121C8"/>
    <w:rsid w:val="002216DE"/>
    <w:rsid w:val="00222649"/>
    <w:rsid w:val="00227204"/>
    <w:rsid w:val="00235909"/>
    <w:rsid w:val="002B059E"/>
    <w:rsid w:val="002B14A7"/>
    <w:rsid w:val="002B69F8"/>
    <w:rsid w:val="002D61D2"/>
    <w:rsid w:val="0032572C"/>
    <w:rsid w:val="0033188F"/>
    <w:rsid w:val="00334248"/>
    <w:rsid w:val="00350B05"/>
    <w:rsid w:val="00375E96"/>
    <w:rsid w:val="0039403E"/>
    <w:rsid w:val="003A6972"/>
    <w:rsid w:val="003B172E"/>
    <w:rsid w:val="003F0E67"/>
    <w:rsid w:val="0042757B"/>
    <w:rsid w:val="004441A1"/>
    <w:rsid w:val="004627A2"/>
    <w:rsid w:val="00477C8F"/>
    <w:rsid w:val="00486BE0"/>
    <w:rsid w:val="00491909"/>
    <w:rsid w:val="004B5FFF"/>
    <w:rsid w:val="004E3B2F"/>
    <w:rsid w:val="004F5A74"/>
    <w:rsid w:val="00504C67"/>
    <w:rsid w:val="005414D8"/>
    <w:rsid w:val="005560B2"/>
    <w:rsid w:val="005719A2"/>
    <w:rsid w:val="00586E1F"/>
    <w:rsid w:val="00596885"/>
    <w:rsid w:val="005C43BB"/>
    <w:rsid w:val="005D6365"/>
    <w:rsid w:val="005E371B"/>
    <w:rsid w:val="005F49D5"/>
    <w:rsid w:val="006227E3"/>
    <w:rsid w:val="00624337"/>
    <w:rsid w:val="006303FF"/>
    <w:rsid w:val="0065539F"/>
    <w:rsid w:val="006606DA"/>
    <w:rsid w:val="00667B25"/>
    <w:rsid w:val="00671E88"/>
    <w:rsid w:val="00681FA9"/>
    <w:rsid w:val="007020A9"/>
    <w:rsid w:val="007736E0"/>
    <w:rsid w:val="0078417D"/>
    <w:rsid w:val="00784D84"/>
    <w:rsid w:val="007A2A75"/>
    <w:rsid w:val="007B1664"/>
    <w:rsid w:val="00807B65"/>
    <w:rsid w:val="0082355E"/>
    <w:rsid w:val="008432CF"/>
    <w:rsid w:val="00850F56"/>
    <w:rsid w:val="00863DE3"/>
    <w:rsid w:val="00870EDD"/>
    <w:rsid w:val="00886653"/>
    <w:rsid w:val="008B3ABE"/>
    <w:rsid w:val="008C0080"/>
    <w:rsid w:val="00916B11"/>
    <w:rsid w:val="00925C0D"/>
    <w:rsid w:val="0092746E"/>
    <w:rsid w:val="00933B95"/>
    <w:rsid w:val="00963AEA"/>
    <w:rsid w:val="009827D3"/>
    <w:rsid w:val="009B089B"/>
    <w:rsid w:val="009B2160"/>
    <w:rsid w:val="00A01799"/>
    <w:rsid w:val="00A05CA0"/>
    <w:rsid w:val="00A1041F"/>
    <w:rsid w:val="00A3509A"/>
    <w:rsid w:val="00A454D2"/>
    <w:rsid w:val="00A545AF"/>
    <w:rsid w:val="00A623A4"/>
    <w:rsid w:val="00A70A6C"/>
    <w:rsid w:val="00AC4549"/>
    <w:rsid w:val="00AE62FE"/>
    <w:rsid w:val="00B52C75"/>
    <w:rsid w:val="00B576A6"/>
    <w:rsid w:val="00B765D5"/>
    <w:rsid w:val="00BC42E2"/>
    <w:rsid w:val="00C63730"/>
    <w:rsid w:val="00CA1AC9"/>
    <w:rsid w:val="00CF6C0A"/>
    <w:rsid w:val="00D05A14"/>
    <w:rsid w:val="00D41445"/>
    <w:rsid w:val="00D55BC8"/>
    <w:rsid w:val="00DF1FA2"/>
    <w:rsid w:val="00E02054"/>
    <w:rsid w:val="00E07A94"/>
    <w:rsid w:val="00E334EE"/>
    <w:rsid w:val="00E33E5B"/>
    <w:rsid w:val="00E41BD8"/>
    <w:rsid w:val="00E54CF2"/>
    <w:rsid w:val="00E64164"/>
    <w:rsid w:val="00E719EF"/>
    <w:rsid w:val="00E87CCA"/>
    <w:rsid w:val="00EA1AC3"/>
    <w:rsid w:val="00EB5A26"/>
    <w:rsid w:val="00EC44E0"/>
    <w:rsid w:val="00ED0C5E"/>
    <w:rsid w:val="00F022BC"/>
    <w:rsid w:val="00F500F2"/>
    <w:rsid w:val="00F847A3"/>
    <w:rsid w:val="00F960D5"/>
    <w:rsid w:val="00FA064F"/>
    <w:rsid w:val="00F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  <w:style w:type="character" w:styleId="Hyperlink">
    <w:name w:val="Hyperlink"/>
    <w:basedOn w:val="DefaultParagraphFont"/>
    <w:uiPriority w:val="99"/>
    <w:unhideWhenUsed/>
    <w:rsid w:val="00F50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34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38</cp:revision>
  <dcterms:created xsi:type="dcterms:W3CDTF">2024-11-17T11:47:00Z</dcterms:created>
  <dcterms:modified xsi:type="dcterms:W3CDTF">2024-11-17T12:30:00Z</dcterms:modified>
</cp:coreProperties>
</file>